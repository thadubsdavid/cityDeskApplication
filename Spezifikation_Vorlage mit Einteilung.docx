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5787736"/>
        <w:docPartObj>
          <w:docPartGallery w:val="Cover Pages"/>
          <w:docPartUnique/>
        </w:docPartObj>
      </w:sdtPr>
      <w:sdtEndPr/>
      <w:sdtContent>
        <w:p w14:paraId="1C677042" w14:textId="77777777" w:rsidR="008D27B6" w:rsidRDefault="008D27B6" w:rsidP="00D112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B003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1"/>
          </w:tblGrid>
          <w:tr w:rsidR="008D27B6" w14:paraId="0B3EB54D" w14:textId="77777777" w:rsidTr="008D27B6">
            <w:sdt>
              <w:sdtPr>
                <w:rPr>
                  <w:color w:val="A40024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D682F32B6BDD4046A0A6F44A4689330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4A5F81" w14:textId="77777777" w:rsidR="008D27B6" w:rsidRDefault="008D27B6">
                    <w:pPr>
                      <w:pStyle w:val="KeinLeerraum"/>
                      <w:rPr>
                        <w:color w:val="A40024" w:themeColor="accent1" w:themeShade="BF"/>
                        <w:sz w:val="24"/>
                      </w:rPr>
                    </w:pPr>
                    <w:r w:rsidRPr="003F3603">
                      <w:rPr>
                        <w:rFonts w:ascii="Segoe UI Light" w:hAnsi="Segoe UI Light"/>
                        <w:color w:val="A40024" w:themeColor="accent1" w:themeShade="BF"/>
                        <w:sz w:val="24"/>
                        <w:szCs w:val="24"/>
                      </w:rPr>
                      <w:t>[Firmenname]</w:t>
                    </w:r>
                  </w:p>
                </w:tc>
              </w:sdtContent>
            </w:sdt>
          </w:tr>
          <w:tr w:rsidR="008D27B6" w14:paraId="39BFD1F4" w14:textId="77777777" w:rsidTr="008D27B6">
            <w:tc>
              <w:tcPr>
                <w:tcW w:w="7471" w:type="dxa"/>
              </w:tcPr>
              <w:sdt>
                <w:sdtPr>
                  <w:rPr>
                    <w:rFonts w:ascii="Segoe UI" w:eastAsiaTheme="majorEastAsia" w:hAnsi="Segoe UI" w:cs="Segoe UI"/>
                    <w:color w:val="DB0031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A6BD9D7BEE748B585C09063EED5D8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BE11DA" w14:textId="021B5903" w:rsidR="008D27B6" w:rsidRDefault="007D7B06" w:rsidP="007D7B0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B0031" w:themeColor="accent1"/>
                        <w:sz w:val="88"/>
                        <w:szCs w:val="88"/>
                      </w:rPr>
                    </w:pPr>
                    <w:r>
                      <w:rPr>
                        <w:rFonts w:ascii="Segoe UI" w:eastAsiaTheme="majorEastAsia" w:hAnsi="Segoe UI" w:cs="Segoe UI"/>
                        <w:color w:val="DB0031" w:themeColor="accent1"/>
                        <w:sz w:val="88"/>
                        <w:szCs w:val="88"/>
                      </w:rPr>
                      <w:t>Spezifikation</w:t>
                    </w:r>
                  </w:p>
                </w:sdtContent>
              </w:sdt>
            </w:tc>
          </w:tr>
          <w:tr w:rsidR="008D27B6" w14:paraId="36AE103C" w14:textId="77777777" w:rsidTr="008D27B6">
            <w:sdt>
              <w:sdtPr>
                <w:rPr>
                  <w:rFonts w:ascii="Segoe UI Light" w:hAnsi="Segoe UI Light"/>
                  <w:color w:val="A40024" w:themeColor="accent1" w:themeShade="BF"/>
                  <w:sz w:val="24"/>
                  <w:szCs w:val="24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E65DED" w14:textId="77777777" w:rsidR="008D27B6" w:rsidRDefault="008D27B6">
                    <w:pPr>
                      <w:pStyle w:val="KeinLeerraum"/>
                      <w:rPr>
                        <w:color w:val="A40024" w:themeColor="accent1" w:themeShade="BF"/>
                        <w:sz w:val="24"/>
                      </w:rPr>
                    </w:pPr>
                    <w:r w:rsidRPr="003F3603">
                      <w:rPr>
                        <w:rFonts w:ascii="Segoe UI Light" w:hAnsi="Segoe UI Light"/>
                        <w:color w:val="A40024" w:themeColor="accent1" w:themeShade="BF"/>
                        <w:sz w:val="24"/>
                        <w:szCs w:val="24"/>
                      </w:rPr>
                      <w:t>Barrierefreies, POI-basiertes Routing mit dem ÖPNV auf einem Public Display</w:t>
                    </w:r>
                  </w:p>
                </w:tc>
              </w:sdtContent>
            </w:sdt>
          </w:tr>
        </w:tbl>
        <w:p w14:paraId="4EB19E0B" w14:textId="28458D2C" w:rsidR="008D27B6" w:rsidRDefault="008D27B6" w:rsidP="00D11280">
          <w:r>
            <w:br w:type="page"/>
          </w:r>
        </w:p>
      </w:sdtContent>
    </w:sdt>
    <w:p w14:paraId="0F08FA72" w14:textId="237FFF96" w:rsidR="002E3ACD" w:rsidRPr="003F3603" w:rsidRDefault="007D7B06" w:rsidP="00D11280">
      <w:pPr>
        <w:pStyle w:val="berschrift2"/>
      </w:pPr>
      <w:r>
        <w:lastRenderedPageBreak/>
        <w:t>Einleitung</w:t>
      </w:r>
      <w:r w:rsidR="006F3DB6">
        <w:t xml:space="preserve"> </w:t>
      </w:r>
      <w:r w:rsidR="006F3DB6" w:rsidRPr="006F3DB6">
        <w:rPr>
          <w:color w:val="00B050"/>
        </w:rPr>
        <w:t>Annika</w:t>
      </w:r>
    </w:p>
    <w:p w14:paraId="35133DFC" w14:textId="3BB8068B" w:rsidR="00877C15" w:rsidRDefault="007D7B06" w:rsidP="00D11280">
      <w:r>
        <w:t>[TODO]</w:t>
      </w:r>
      <w:r w:rsidR="007214B5">
        <w:t xml:space="preserve"> Vorwort</w:t>
      </w:r>
    </w:p>
    <w:p w14:paraId="30237E10" w14:textId="7E603E4B" w:rsidR="007D7B06" w:rsidRDefault="007D7B06" w:rsidP="007D7B06">
      <w:pPr>
        <w:pStyle w:val="berschrift3"/>
      </w:pPr>
      <w:r>
        <w:t>Zweck</w:t>
      </w:r>
      <w:r w:rsidR="000A1CBB">
        <w:t xml:space="preserve"> </w:t>
      </w:r>
      <w:r w:rsidR="000A1CBB" w:rsidRPr="000A1CBB">
        <w:rPr>
          <w:color w:val="00B050"/>
        </w:rPr>
        <w:t>Markus</w:t>
      </w:r>
    </w:p>
    <w:p w14:paraId="3F6AEAC6" w14:textId="1DDFD392" w:rsidR="007D7B06" w:rsidRDefault="007D7B06" w:rsidP="007D7B06">
      <w:r>
        <w:t>[TODO]</w:t>
      </w:r>
      <w:r w:rsidR="007214B5">
        <w:t xml:space="preserve"> Grundbedürfnis an Informationen stillen, Überblick geben, Routing erleichtern</w:t>
      </w:r>
    </w:p>
    <w:p w14:paraId="647AC734" w14:textId="4D42ACBF" w:rsidR="007D7B06" w:rsidRPr="000A1CBB" w:rsidRDefault="007D7B06" w:rsidP="007D7B06">
      <w:pPr>
        <w:pStyle w:val="berschrift3"/>
        <w:rPr>
          <w:color w:val="00B050"/>
        </w:rPr>
      </w:pPr>
      <w:r>
        <w:t>Einsatzbereich und Ziele</w:t>
      </w:r>
      <w:r w:rsidR="000A1CBB">
        <w:t xml:space="preserve"> </w:t>
      </w:r>
      <w:r w:rsidR="000A1CBB" w:rsidRPr="000A1CBB">
        <w:rPr>
          <w:color w:val="00B050"/>
        </w:rPr>
        <w:t>Markus</w:t>
      </w:r>
    </w:p>
    <w:p w14:paraId="371AE428" w14:textId="78AA42E5" w:rsidR="007D7B06" w:rsidRDefault="007D7B06" w:rsidP="007D7B06">
      <w:r>
        <w:t>[TODO]</w:t>
      </w:r>
      <w:r w:rsidR="007214B5">
        <w:t xml:space="preserve"> Am Hauptbahnhof auf Sitzhöhe (Art Tisch) für Behinderte aller Art. Benutzerfreundliches Konzept mit dem Informationen möglichst einfach übermittelt werden und </w:t>
      </w:r>
      <w:r w:rsidR="00081691">
        <w:t>das gerne Angewendet wird.</w:t>
      </w:r>
    </w:p>
    <w:p w14:paraId="25F2745E" w14:textId="0D98AC9A" w:rsidR="007D7B06" w:rsidRDefault="007D7B06" w:rsidP="007D7B06">
      <w:pPr>
        <w:pStyle w:val="berschrift3"/>
      </w:pPr>
      <w:r>
        <w:t>Definitionen</w:t>
      </w:r>
      <w:r w:rsidR="000A1CBB">
        <w:t xml:space="preserve"> </w:t>
      </w:r>
      <w:r w:rsidR="000A1CBB" w:rsidRPr="000A1CBB">
        <w:rPr>
          <w:color w:val="00B050"/>
        </w:rPr>
        <w:t>Alle</w:t>
      </w:r>
    </w:p>
    <w:p w14:paraId="3C1538C0" w14:textId="4C301DEC" w:rsidR="007D7B06" w:rsidRDefault="007D7B06" w:rsidP="007D7B06">
      <w:r>
        <w:t>[TODO]</w:t>
      </w:r>
      <w:r w:rsidR="00081691">
        <w:t xml:space="preserve"> </w:t>
      </w:r>
      <w:r w:rsidR="009E06A4">
        <w:t>Weit, Behindertengrad, Multi-</w:t>
      </w:r>
      <w:proofErr w:type="spellStart"/>
      <w:r w:rsidR="009E06A4">
        <w:t>touch</w:t>
      </w:r>
      <w:proofErr w:type="spellEnd"/>
      <w:r w:rsidR="009E06A4">
        <w:t>,…..  definieren</w:t>
      </w:r>
    </w:p>
    <w:p w14:paraId="5ACF5A71" w14:textId="007CE940" w:rsidR="007D7B06" w:rsidRPr="006F3DB6" w:rsidRDefault="007D7B06" w:rsidP="007D7B06">
      <w:pPr>
        <w:pStyle w:val="berschrift3"/>
        <w:rPr>
          <w:color w:val="00B050"/>
        </w:rPr>
      </w:pPr>
      <w:r>
        <w:t>Überblick</w:t>
      </w:r>
      <w:r w:rsidR="000A1CBB">
        <w:t xml:space="preserve"> </w:t>
      </w:r>
      <w:r w:rsidR="006F3DB6">
        <w:t xml:space="preserve"> </w:t>
      </w:r>
      <w:r w:rsidR="006F3DB6" w:rsidRPr="006F3DB6">
        <w:rPr>
          <w:color w:val="00B050"/>
        </w:rPr>
        <w:t>Annika</w:t>
      </w:r>
    </w:p>
    <w:p w14:paraId="7815BC60" w14:textId="6CA498C7" w:rsidR="007D7B06" w:rsidRPr="007D7B06" w:rsidRDefault="007D7B06" w:rsidP="007D7B06">
      <w:r>
        <w:t>[TODO]</w:t>
      </w:r>
      <w:r w:rsidR="009E06A4">
        <w:t xml:space="preserve">…. über das Projekt </w:t>
      </w:r>
    </w:p>
    <w:p w14:paraId="53CDBFD4" w14:textId="64DC9D9A" w:rsidR="00D64AA1" w:rsidRPr="006F3DB6" w:rsidRDefault="007D7B06" w:rsidP="00D11280">
      <w:pPr>
        <w:pStyle w:val="berschrift2"/>
        <w:rPr>
          <w:color w:val="00B050"/>
        </w:rPr>
      </w:pPr>
      <w:r>
        <w:t>Allgemeine Beschreibung</w:t>
      </w:r>
      <w:r w:rsidR="006F3DB6">
        <w:t xml:space="preserve"> </w:t>
      </w:r>
      <w:r w:rsidR="006F3DB6" w:rsidRPr="006F3DB6">
        <w:rPr>
          <w:color w:val="00B050"/>
        </w:rPr>
        <w:t>Julia</w:t>
      </w:r>
    </w:p>
    <w:p w14:paraId="18BFBEE0" w14:textId="57FA1A27" w:rsidR="007D7B06" w:rsidRPr="007D7B06" w:rsidRDefault="007D7B06" w:rsidP="007D7B06">
      <w:r>
        <w:t>[TODO]</w:t>
      </w:r>
      <w:r w:rsidR="009E06A4">
        <w:t xml:space="preserve"> …des Produktes. </w:t>
      </w:r>
    </w:p>
    <w:p w14:paraId="4F9866E2" w14:textId="7E9710EE" w:rsidR="00D64AA1" w:rsidRPr="003F3603" w:rsidRDefault="007D7B06" w:rsidP="00D11280">
      <w:pPr>
        <w:pStyle w:val="berschrift3"/>
      </w:pPr>
      <w:r>
        <w:t>Einbettung</w:t>
      </w:r>
      <w:r w:rsidR="006F3DB6">
        <w:t xml:space="preserve"> </w:t>
      </w:r>
      <w:r w:rsidR="006F3DB6" w:rsidRPr="006F3DB6">
        <w:rPr>
          <w:color w:val="00B050"/>
        </w:rPr>
        <w:t>Julia</w:t>
      </w:r>
    </w:p>
    <w:p w14:paraId="24AFC365" w14:textId="4A4519C3" w:rsidR="00D64AA1" w:rsidRDefault="00D64AA1" w:rsidP="00D11280">
      <w:r>
        <w:t>[TODO]</w:t>
      </w:r>
      <w:r w:rsidR="009E06A4">
        <w:t xml:space="preserve"> </w:t>
      </w:r>
      <w:proofErr w:type="spellStart"/>
      <w:r w:rsidR="009E06A4">
        <w:t>wheelmap</w:t>
      </w:r>
      <w:proofErr w:type="spellEnd"/>
      <w:r w:rsidR="009E06A4">
        <w:t>, KVV, weitere Quellen</w:t>
      </w:r>
    </w:p>
    <w:p w14:paraId="05E7C4A0" w14:textId="530CE1DD" w:rsidR="00D64AA1" w:rsidRDefault="007D7B06" w:rsidP="00D11280">
      <w:pPr>
        <w:pStyle w:val="berschrift3"/>
      </w:pPr>
      <w:r>
        <w:t>Funktionen</w:t>
      </w:r>
      <w:r w:rsidR="006F3DB6">
        <w:t xml:space="preserve"> </w:t>
      </w:r>
      <w:proofErr w:type="spellStart"/>
      <w:r w:rsidR="006F3DB6" w:rsidRPr="006F3DB6">
        <w:rPr>
          <w:color w:val="00B050"/>
        </w:rPr>
        <w:t>Seline</w:t>
      </w:r>
      <w:proofErr w:type="spellEnd"/>
    </w:p>
    <w:p w14:paraId="276ED3D1" w14:textId="58B6F129" w:rsidR="00D64AA1" w:rsidRDefault="00D64AA1" w:rsidP="00D11280">
      <w:r>
        <w:t>[TODO]</w:t>
      </w:r>
      <w:r w:rsidR="009E06A4">
        <w:t xml:space="preserve"> Was ist mit dem Programm machbar. Filtern, Routing, Tutorial, Infos über Gebäude/Sehenswürdigkeiten.</w:t>
      </w:r>
    </w:p>
    <w:p w14:paraId="40F0FD46" w14:textId="3041BC2B" w:rsidR="007D7B06" w:rsidRDefault="007D7B06" w:rsidP="007D7B06">
      <w:pPr>
        <w:pStyle w:val="berschrift3"/>
      </w:pPr>
      <w:r>
        <w:t>Benutzerprofile</w:t>
      </w:r>
      <w:r w:rsidR="006F3DB6">
        <w:t xml:space="preserve"> </w:t>
      </w:r>
      <w:proofErr w:type="spellStart"/>
      <w:r w:rsidR="006F3DB6" w:rsidRPr="006F3DB6">
        <w:rPr>
          <w:color w:val="00B050"/>
        </w:rPr>
        <w:t>Seline</w:t>
      </w:r>
      <w:proofErr w:type="spellEnd"/>
    </w:p>
    <w:p w14:paraId="6B3BE35D" w14:textId="7D4E9A57" w:rsidR="007D7B06" w:rsidRDefault="007D7B06" w:rsidP="007D7B06">
      <w:r>
        <w:t>[TODO]</w:t>
      </w:r>
      <w:r w:rsidR="009E06A4">
        <w:t xml:space="preserve"> Wer nutzt es, für </w:t>
      </w:r>
      <w:proofErr w:type="spellStart"/>
      <w:r w:rsidR="009E06A4">
        <w:t>wenn</w:t>
      </w:r>
      <w:proofErr w:type="spellEnd"/>
      <w:r w:rsidR="009E06A4">
        <w:t xml:space="preserve"> ist es ausgelegt.</w:t>
      </w:r>
    </w:p>
    <w:p w14:paraId="72F63EF5" w14:textId="6AE1B273" w:rsidR="004278B9" w:rsidRDefault="004278B9" w:rsidP="004278B9">
      <w:pPr>
        <w:pStyle w:val="berschrift3"/>
      </w:pPr>
      <w:r>
        <w:t>Einschränkungen</w:t>
      </w:r>
      <w:r w:rsidR="006F3DB6">
        <w:t xml:space="preserve"> </w:t>
      </w:r>
      <w:r w:rsidR="006F3DB6">
        <w:rPr>
          <w:color w:val="00B050"/>
        </w:rPr>
        <w:t>David</w:t>
      </w:r>
    </w:p>
    <w:p w14:paraId="088CC1FB" w14:textId="4B8403C0" w:rsidR="004278B9" w:rsidRDefault="004278B9" w:rsidP="004278B9">
      <w:r>
        <w:t>[TODO]</w:t>
      </w:r>
      <w:r w:rsidR="009E06A4">
        <w:t xml:space="preserve"> Was ist mit dem Programm nicht machbar, was übersteigt den Rahmen des Projektes.</w:t>
      </w:r>
    </w:p>
    <w:p w14:paraId="138E75C2" w14:textId="54848B38" w:rsidR="004278B9" w:rsidRDefault="004278B9" w:rsidP="004278B9">
      <w:pPr>
        <w:pStyle w:val="berschrift3"/>
      </w:pPr>
      <w:r>
        <w:t>Annahmen und Abhängigkeiten</w:t>
      </w:r>
      <w:r w:rsidR="006F3DB6">
        <w:t xml:space="preserve"> </w:t>
      </w:r>
      <w:r w:rsidR="006F3DB6" w:rsidRPr="006F3DB6">
        <w:rPr>
          <w:color w:val="00B050"/>
        </w:rPr>
        <w:t>Vicky</w:t>
      </w:r>
    </w:p>
    <w:p w14:paraId="01D46BDD" w14:textId="1C4031B9" w:rsidR="00B84F9B" w:rsidRPr="007D7B06" w:rsidRDefault="00B84F9B" w:rsidP="00B84F9B">
      <w:r>
        <w:t>[TODO]</w:t>
      </w:r>
      <w:r w:rsidR="009E06A4">
        <w:t xml:space="preserve"> </w:t>
      </w:r>
      <w:r w:rsidR="000A1CBB">
        <w:t xml:space="preserve">Nachfrage und </w:t>
      </w:r>
      <w:r w:rsidR="009E06A4">
        <w:t>Benutzung wird vorausgesetzt</w:t>
      </w:r>
      <w:r w:rsidR="000A1CBB">
        <w:t xml:space="preserve">. Mitarbeit mit </w:t>
      </w:r>
      <w:proofErr w:type="spellStart"/>
      <w:r w:rsidR="000A1CBB">
        <w:t>wheelmap</w:t>
      </w:r>
      <w:proofErr w:type="spellEnd"/>
      <w:r w:rsidR="000A1CBB">
        <w:t xml:space="preserve"> und KVV.</w:t>
      </w:r>
    </w:p>
    <w:p w14:paraId="61C0BA69" w14:textId="46CA66DE" w:rsidR="00D64AA1" w:rsidRDefault="004278B9" w:rsidP="00D11280">
      <w:pPr>
        <w:pStyle w:val="berschrift2"/>
      </w:pPr>
      <w:r>
        <w:t>Spezifikation des Systemverhaltens</w:t>
      </w:r>
      <w:r w:rsidR="006F3DB6">
        <w:t xml:space="preserve"> </w:t>
      </w:r>
      <w:r w:rsidR="006F3DB6">
        <w:rPr>
          <w:color w:val="00B050"/>
        </w:rPr>
        <w:t>Vicky</w:t>
      </w:r>
    </w:p>
    <w:p w14:paraId="579E1018" w14:textId="5100A3B1" w:rsidR="004278B9" w:rsidRPr="007D7B06" w:rsidRDefault="004278B9" w:rsidP="004278B9">
      <w:r>
        <w:t>[TODO]</w:t>
      </w:r>
      <w:r w:rsidR="000A1CBB">
        <w:t xml:space="preserve"> Genauere Beschreibung. Funktionen </w:t>
      </w:r>
      <w:proofErr w:type="spellStart"/>
      <w:r w:rsidR="000A1CBB">
        <w:t>evtl</w:t>
      </w:r>
      <w:proofErr w:type="spellEnd"/>
      <w:r w:rsidR="000A1CBB">
        <w:t xml:space="preserve"> nochmals ausformulieren.</w:t>
      </w:r>
    </w:p>
    <w:p w14:paraId="39BC44E8" w14:textId="0822A4D5" w:rsidR="00D64AA1" w:rsidRDefault="0061075E" w:rsidP="00D11280">
      <w:pPr>
        <w:pStyle w:val="berschrift3"/>
      </w:pPr>
      <w:r>
        <w:t>Anwendungsfälle</w:t>
      </w:r>
      <w:r w:rsidR="006F3DB6">
        <w:t xml:space="preserve"> </w:t>
      </w:r>
      <w:r w:rsidR="006F3DB6" w:rsidRPr="006F3DB6">
        <w:rPr>
          <w:color w:val="00B050"/>
        </w:rPr>
        <w:t>David</w:t>
      </w:r>
    </w:p>
    <w:p w14:paraId="089FF3DF" w14:textId="2946201D" w:rsidR="001D05AD" w:rsidRDefault="00D64AA1" w:rsidP="0061075E">
      <w:r>
        <w:t xml:space="preserve">[TODO] </w:t>
      </w:r>
      <w:r w:rsidR="000A1CBB">
        <w:t>Einleitungstext für die Li</w:t>
      </w:r>
      <w:r w:rsidR="006F3DB6">
        <w:t>s</w:t>
      </w:r>
      <w:r w:rsidR="000A1CBB">
        <w:t>ten</w:t>
      </w:r>
      <w:bookmarkStart w:id="0" w:name="_GoBack"/>
      <w:bookmarkEnd w:id="0"/>
    </w:p>
    <w:p w14:paraId="6D17F196" w14:textId="77777777" w:rsidR="001D05AD" w:rsidRDefault="001D05AD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064B02" w:rsidRPr="008867A9" w14:paraId="272269FE" w14:textId="77777777" w:rsidTr="007F7E1D">
        <w:trPr>
          <w:trHeight w:val="274"/>
        </w:trPr>
        <w:tc>
          <w:tcPr>
            <w:tcW w:w="9344" w:type="dxa"/>
            <w:gridSpan w:val="3"/>
          </w:tcPr>
          <w:p w14:paraId="272A91A7" w14:textId="6F2D2A97" w:rsidR="00064B02" w:rsidRPr="008867A9" w:rsidRDefault="00064B02" w:rsidP="003D5A25">
            <w:pPr>
              <w:pStyle w:val="Listenabsatz"/>
            </w:pPr>
            <w:r>
              <w:lastRenderedPageBreak/>
              <w:t xml:space="preserve">UC1: </w:t>
            </w:r>
            <w:commentRangeStart w:id="1"/>
            <w:r w:rsidR="001D05AD">
              <w:t xml:space="preserve">Points </w:t>
            </w:r>
            <w:proofErr w:type="spellStart"/>
            <w:r w:rsidR="001D05AD">
              <w:t>of</w:t>
            </w:r>
            <w:proofErr w:type="spellEnd"/>
            <w:r w:rsidR="001D05AD">
              <w:t xml:space="preserve"> Interest nach Kategorie zur Anzeige auswählen</w:t>
            </w:r>
            <w:commentRangeEnd w:id="1"/>
            <w:r w:rsidR="003D5A25">
              <w:rPr>
                <w:rStyle w:val="Kommentarzeichen"/>
              </w:rPr>
              <w:commentReference w:id="1"/>
            </w:r>
          </w:p>
        </w:tc>
      </w:tr>
      <w:tr w:rsidR="00064B02" w:rsidRPr="00677421" w14:paraId="37410F1B" w14:textId="77777777" w:rsidTr="007F7E1D">
        <w:tc>
          <w:tcPr>
            <w:tcW w:w="2543" w:type="dxa"/>
          </w:tcPr>
          <w:p w14:paraId="6E490332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020C91C6" w14:textId="619F24AE" w:rsidR="00064B02" w:rsidRPr="00677421" w:rsidRDefault="00064B02" w:rsidP="007F7E1D"/>
        </w:tc>
      </w:tr>
      <w:tr w:rsidR="00064B02" w:rsidRPr="00677421" w14:paraId="5009793A" w14:textId="77777777" w:rsidTr="007F7E1D">
        <w:tc>
          <w:tcPr>
            <w:tcW w:w="2543" w:type="dxa"/>
          </w:tcPr>
          <w:p w14:paraId="55ED3ECC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098F0D9A" w14:textId="314F0BB1" w:rsidR="00064B02" w:rsidRPr="00677421" w:rsidRDefault="00064B02" w:rsidP="007F7E1D"/>
        </w:tc>
      </w:tr>
      <w:tr w:rsidR="00064B02" w:rsidRPr="00677421" w14:paraId="7F170A3E" w14:textId="77777777" w:rsidTr="007F7E1D">
        <w:tc>
          <w:tcPr>
            <w:tcW w:w="2543" w:type="dxa"/>
          </w:tcPr>
          <w:p w14:paraId="167C8D53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4346682B" w14:textId="57F5D68D" w:rsidR="00064B02" w:rsidRPr="00677421" w:rsidRDefault="00064B02" w:rsidP="007F7E1D"/>
        </w:tc>
      </w:tr>
      <w:tr w:rsidR="00064B02" w:rsidRPr="00677421" w14:paraId="556F23D6" w14:textId="77777777" w:rsidTr="007F7E1D">
        <w:tc>
          <w:tcPr>
            <w:tcW w:w="2543" w:type="dxa"/>
          </w:tcPr>
          <w:p w14:paraId="31F0D773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7F86120B" w14:textId="0D34B2EC" w:rsidR="00064B02" w:rsidRPr="00677421" w:rsidRDefault="00064B02" w:rsidP="007F7E1D"/>
        </w:tc>
      </w:tr>
      <w:tr w:rsidR="00064B02" w:rsidRPr="00677421" w14:paraId="396726EC" w14:textId="77777777" w:rsidTr="007F7E1D">
        <w:tc>
          <w:tcPr>
            <w:tcW w:w="2543" w:type="dxa"/>
          </w:tcPr>
          <w:p w14:paraId="23BE9BB1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62678BB2" w14:textId="39C0B717" w:rsidR="00064B02" w:rsidRPr="00677421" w:rsidRDefault="00064B02" w:rsidP="007F7E1D"/>
        </w:tc>
      </w:tr>
      <w:tr w:rsidR="00064B02" w:rsidRPr="00677421" w14:paraId="45C3D98E" w14:textId="77777777" w:rsidTr="007F7E1D">
        <w:tc>
          <w:tcPr>
            <w:tcW w:w="2543" w:type="dxa"/>
          </w:tcPr>
          <w:p w14:paraId="454CFDDB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35B39765" w14:textId="313CBF67" w:rsidR="00064B02" w:rsidRPr="00677421" w:rsidRDefault="00064B02" w:rsidP="007F7E1D"/>
        </w:tc>
      </w:tr>
      <w:tr w:rsidR="00064B02" w:rsidRPr="00677421" w14:paraId="118726BC" w14:textId="77777777" w:rsidTr="007F7E1D">
        <w:tc>
          <w:tcPr>
            <w:tcW w:w="2543" w:type="dxa"/>
          </w:tcPr>
          <w:p w14:paraId="057DEA97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4A9D59B4" w14:textId="0C1687B5" w:rsidR="00064B02" w:rsidRPr="00677421" w:rsidRDefault="00064B02" w:rsidP="007F7E1D"/>
        </w:tc>
      </w:tr>
      <w:tr w:rsidR="00064B02" w:rsidRPr="00677421" w14:paraId="792B107C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08E5B3B2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6F2B6C62" w14:textId="77777777" w:rsidR="00064B02" w:rsidRPr="00677421" w:rsidRDefault="00064B02" w:rsidP="007F7E1D">
            <w:r>
              <w:t>10</w:t>
            </w:r>
          </w:p>
        </w:tc>
        <w:tc>
          <w:tcPr>
            <w:tcW w:w="6218" w:type="dxa"/>
          </w:tcPr>
          <w:p w14:paraId="6FE9D8B2" w14:textId="4C554136" w:rsidR="00064B02" w:rsidRPr="00677421" w:rsidRDefault="00064B02" w:rsidP="007F7E1D"/>
        </w:tc>
      </w:tr>
      <w:tr w:rsidR="00064B02" w:rsidRPr="00677421" w14:paraId="29D09FD1" w14:textId="77777777" w:rsidTr="007F7E1D">
        <w:trPr>
          <w:trHeight w:val="38"/>
        </w:trPr>
        <w:tc>
          <w:tcPr>
            <w:tcW w:w="2543" w:type="dxa"/>
            <w:vMerge/>
          </w:tcPr>
          <w:p w14:paraId="04244D93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7FC0C2DC" w14:textId="2FD025A8" w:rsidR="00064B02" w:rsidRPr="00677421" w:rsidRDefault="00064B02" w:rsidP="007F7E1D">
            <w:r>
              <w:t>..</w:t>
            </w:r>
          </w:p>
        </w:tc>
        <w:tc>
          <w:tcPr>
            <w:tcW w:w="6218" w:type="dxa"/>
          </w:tcPr>
          <w:p w14:paraId="2100768C" w14:textId="7DB3998B" w:rsidR="00064B02" w:rsidRPr="00677421" w:rsidRDefault="00064B02" w:rsidP="007F7E1D"/>
        </w:tc>
      </w:tr>
      <w:tr w:rsidR="00064B02" w14:paraId="2D2836D9" w14:textId="77777777" w:rsidTr="007F7E1D">
        <w:trPr>
          <w:trHeight w:val="38"/>
        </w:trPr>
        <w:tc>
          <w:tcPr>
            <w:tcW w:w="2543" w:type="dxa"/>
            <w:vMerge/>
          </w:tcPr>
          <w:p w14:paraId="438FEF4A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3DBC5F9" w14:textId="5637BE23" w:rsidR="00064B02" w:rsidRDefault="00064B02" w:rsidP="007F7E1D"/>
        </w:tc>
        <w:tc>
          <w:tcPr>
            <w:tcW w:w="6218" w:type="dxa"/>
          </w:tcPr>
          <w:p w14:paraId="21469E00" w14:textId="6E165D08" w:rsidR="00064B02" w:rsidRDefault="00064B02" w:rsidP="007F7E1D"/>
        </w:tc>
      </w:tr>
      <w:tr w:rsidR="00064B02" w14:paraId="22DDD9D2" w14:textId="77777777" w:rsidTr="007F7E1D">
        <w:trPr>
          <w:trHeight w:val="38"/>
        </w:trPr>
        <w:tc>
          <w:tcPr>
            <w:tcW w:w="2543" w:type="dxa"/>
            <w:vMerge/>
          </w:tcPr>
          <w:p w14:paraId="7ACCFC4B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4F7C4CE" w14:textId="44F2644E" w:rsidR="00064B02" w:rsidRDefault="00064B02" w:rsidP="007F7E1D"/>
        </w:tc>
        <w:tc>
          <w:tcPr>
            <w:tcW w:w="6218" w:type="dxa"/>
          </w:tcPr>
          <w:p w14:paraId="5045DA8B" w14:textId="6AFBFFB4" w:rsidR="00064B02" w:rsidRDefault="00064B02" w:rsidP="007F7E1D"/>
        </w:tc>
      </w:tr>
      <w:tr w:rsidR="00064B02" w14:paraId="61D1DDCE" w14:textId="77777777" w:rsidTr="007F7E1D">
        <w:trPr>
          <w:trHeight w:val="38"/>
        </w:trPr>
        <w:tc>
          <w:tcPr>
            <w:tcW w:w="2543" w:type="dxa"/>
            <w:vMerge/>
          </w:tcPr>
          <w:p w14:paraId="33FA002B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8E531EA" w14:textId="34411472" w:rsidR="00064B02" w:rsidRDefault="00064B02" w:rsidP="007F7E1D"/>
        </w:tc>
        <w:tc>
          <w:tcPr>
            <w:tcW w:w="6218" w:type="dxa"/>
          </w:tcPr>
          <w:p w14:paraId="2BB88BA4" w14:textId="608D89B6" w:rsidR="00064B02" w:rsidRDefault="00064B02" w:rsidP="007F7E1D"/>
        </w:tc>
      </w:tr>
      <w:tr w:rsidR="00064B02" w:rsidRPr="00677421" w14:paraId="3131521A" w14:textId="77777777" w:rsidTr="007F7E1D">
        <w:trPr>
          <w:trHeight w:val="38"/>
        </w:trPr>
        <w:tc>
          <w:tcPr>
            <w:tcW w:w="2543" w:type="dxa"/>
            <w:vMerge/>
          </w:tcPr>
          <w:p w14:paraId="4B370FC3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A648335" w14:textId="1F24D691" w:rsidR="00064B02" w:rsidRPr="00677421" w:rsidRDefault="00064B02" w:rsidP="007F7E1D"/>
        </w:tc>
        <w:tc>
          <w:tcPr>
            <w:tcW w:w="6218" w:type="dxa"/>
          </w:tcPr>
          <w:p w14:paraId="1D0A5A27" w14:textId="7AD50B28" w:rsidR="00064B02" w:rsidRPr="00677421" w:rsidRDefault="00064B02" w:rsidP="007F7E1D"/>
        </w:tc>
      </w:tr>
      <w:tr w:rsidR="00064B02" w14:paraId="29FAB124" w14:textId="77777777" w:rsidTr="007F7E1D">
        <w:trPr>
          <w:trHeight w:val="38"/>
        </w:trPr>
        <w:tc>
          <w:tcPr>
            <w:tcW w:w="2543" w:type="dxa"/>
            <w:vMerge/>
          </w:tcPr>
          <w:p w14:paraId="4C27714F" w14:textId="77777777" w:rsidR="00064B02" w:rsidRPr="00E47CD8" w:rsidRDefault="00064B0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032B094" w14:textId="7A37FF37" w:rsidR="00064B02" w:rsidRDefault="00064B02" w:rsidP="007F7E1D"/>
        </w:tc>
        <w:tc>
          <w:tcPr>
            <w:tcW w:w="6218" w:type="dxa"/>
          </w:tcPr>
          <w:p w14:paraId="53ACDF2D" w14:textId="5A19E5FB" w:rsidR="00064B02" w:rsidRDefault="00064B02" w:rsidP="007F7E1D"/>
        </w:tc>
      </w:tr>
      <w:tr w:rsidR="00064B02" w:rsidRPr="00677421" w14:paraId="60378EF2" w14:textId="77777777" w:rsidTr="007F7E1D">
        <w:tc>
          <w:tcPr>
            <w:tcW w:w="2543" w:type="dxa"/>
          </w:tcPr>
          <w:p w14:paraId="116A8C38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3F920787" w14:textId="2E98B01E" w:rsidR="00064B02" w:rsidRPr="00677421" w:rsidRDefault="00064B02" w:rsidP="007F7E1D"/>
        </w:tc>
      </w:tr>
      <w:tr w:rsidR="00064B02" w:rsidRPr="00677421" w14:paraId="22131D31" w14:textId="77777777" w:rsidTr="007F7E1D">
        <w:tc>
          <w:tcPr>
            <w:tcW w:w="2543" w:type="dxa"/>
          </w:tcPr>
          <w:p w14:paraId="4E73D000" w14:textId="77777777" w:rsidR="00064B02" w:rsidRPr="00E47CD8" w:rsidRDefault="00064B02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4BFF7407" w14:textId="7DBBACBA" w:rsidR="00064B02" w:rsidRPr="00677421" w:rsidRDefault="00064B02" w:rsidP="007F7E1D"/>
        </w:tc>
      </w:tr>
      <w:tr w:rsidR="00064B02" w:rsidRPr="00677421" w14:paraId="4341A269" w14:textId="77777777" w:rsidTr="007F7E1D">
        <w:tc>
          <w:tcPr>
            <w:tcW w:w="2543" w:type="dxa"/>
          </w:tcPr>
          <w:p w14:paraId="5253A2D0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6D99E060" w14:textId="77777777" w:rsidR="00064B02" w:rsidRPr="00677421" w:rsidRDefault="00064B02" w:rsidP="007F7E1D"/>
        </w:tc>
      </w:tr>
      <w:tr w:rsidR="00064B02" w:rsidRPr="00677421" w14:paraId="1E3254C4" w14:textId="77777777" w:rsidTr="007F7E1D">
        <w:tc>
          <w:tcPr>
            <w:tcW w:w="2543" w:type="dxa"/>
          </w:tcPr>
          <w:p w14:paraId="045F215A" w14:textId="77777777" w:rsidR="00064B02" w:rsidRPr="00E47CD8" w:rsidRDefault="00064B02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508F22AE" w14:textId="77777777" w:rsidR="00064B02" w:rsidRPr="00677421" w:rsidRDefault="00064B02" w:rsidP="007F7E1D"/>
        </w:tc>
      </w:tr>
    </w:tbl>
    <w:p w14:paraId="5A2FE910" w14:textId="57394C3A" w:rsidR="00064B02" w:rsidRDefault="00064B02" w:rsidP="006107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315EF2" w:rsidRPr="008867A9" w14:paraId="64689B14" w14:textId="77777777" w:rsidTr="007F7E1D">
        <w:trPr>
          <w:trHeight w:val="274"/>
        </w:trPr>
        <w:tc>
          <w:tcPr>
            <w:tcW w:w="9344" w:type="dxa"/>
            <w:gridSpan w:val="3"/>
          </w:tcPr>
          <w:p w14:paraId="34CE2B87" w14:textId="51525454" w:rsidR="00315EF2" w:rsidRPr="008867A9" w:rsidRDefault="00BC1087" w:rsidP="003D5A25">
            <w:pPr>
              <w:pStyle w:val="Listenabsatz"/>
            </w:pPr>
            <w:r>
              <w:t>UC2</w:t>
            </w:r>
            <w:r w:rsidR="00315EF2">
              <w:t xml:space="preserve">: </w:t>
            </w:r>
            <w:r>
              <w:t xml:space="preserve">Anzeige der Points </w:t>
            </w:r>
            <w:proofErr w:type="spellStart"/>
            <w:r>
              <w:t>of</w:t>
            </w:r>
            <w:proofErr w:type="spellEnd"/>
            <w:r>
              <w:t xml:space="preserve"> Interest nach weiteren Eigenschaften filtern</w:t>
            </w:r>
          </w:p>
        </w:tc>
      </w:tr>
      <w:tr w:rsidR="00315EF2" w:rsidRPr="00677421" w14:paraId="305B9BE6" w14:textId="77777777" w:rsidTr="007F7E1D">
        <w:tc>
          <w:tcPr>
            <w:tcW w:w="2543" w:type="dxa"/>
          </w:tcPr>
          <w:p w14:paraId="1C124195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036AB983" w14:textId="77777777" w:rsidR="00315EF2" w:rsidRPr="00677421" w:rsidRDefault="00315EF2" w:rsidP="007F7E1D"/>
        </w:tc>
      </w:tr>
      <w:tr w:rsidR="00315EF2" w:rsidRPr="00677421" w14:paraId="74C9C630" w14:textId="77777777" w:rsidTr="007F7E1D">
        <w:tc>
          <w:tcPr>
            <w:tcW w:w="2543" w:type="dxa"/>
          </w:tcPr>
          <w:p w14:paraId="4578A111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3FC7F333" w14:textId="77777777" w:rsidR="00315EF2" w:rsidRPr="00677421" w:rsidRDefault="00315EF2" w:rsidP="007F7E1D"/>
        </w:tc>
      </w:tr>
      <w:tr w:rsidR="00315EF2" w:rsidRPr="00677421" w14:paraId="7913D89C" w14:textId="77777777" w:rsidTr="007F7E1D">
        <w:tc>
          <w:tcPr>
            <w:tcW w:w="2543" w:type="dxa"/>
          </w:tcPr>
          <w:p w14:paraId="7BC51765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531F768D" w14:textId="77777777" w:rsidR="00315EF2" w:rsidRPr="00677421" w:rsidRDefault="00315EF2" w:rsidP="007F7E1D"/>
        </w:tc>
      </w:tr>
      <w:tr w:rsidR="00315EF2" w:rsidRPr="00677421" w14:paraId="498B17B2" w14:textId="77777777" w:rsidTr="007F7E1D">
        <w:tc>
          <w:tcPr>
            <w:tcW w:w="2543" w:type="dxa"/>
          </w:tcPr>
          <w:p w14:paraId="0969CD44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3AF44F18" w14:textId="77777777" w:rsidR="00315EF2" w:rsidRPr="00677421" w:rsidRDefault="00315EF2" w:rsidP="007F7E1D"/>
        </w:tc>
      </w:tr>
      <w:tr w:rsidR="00315EF2" w:rsidRPr="00677421" w14:paraId="41F3B9E2" w14:textId="77777777" w:rsidTr="007F7E1D">
        <w:tc>
          <w:tcPr>
            <w:tcW w:w="2543" w:type="dxa"/>
          </w:tcPr>
          <w:p w14:paraId="7818E88B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6E9E1760" w14:textId="77777777" w:rsidR="00315EF2" w:rsidRPr="00677421" w:rsidRDefault="00315EF2" w:rsidP="007F7E1D"/>
        </w:tc>
      </w:tr>
      <w:tr w:rsidR="00315EF2" w:rsidRPr="00677421" w14:paraId="5C807086" w14:textId="77777777" w:rsidTr="007F7E1D">
        <w:tc>
          <w:tcPr>
            <w:tcW w:w="2543" w:type="dxa"/>
          </w:tcPr>
          <w:p w14:paraId="3E2EDE41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27114493" w14:textId="77777777" w:rsidR="00315EF2" w:rsidRPr="00677421" w:rsidRDefault="00315EF2" w:rsidP="007F7E1D"/>
        </w:tc>
      </w:tr>
      <w:tr w:rsidR="00315EF2" w:rsidRPr="00677421" w14:paraId="33511275" w14:textId="77777777" w:rsidTr="007F7E1D">
        <w:tc>
          <w:tcPr>
            <w:tcW w:w="2543" w:type="dxa"/>
          </w:tcPr>
          <w:p w14:paraId="4669BC91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6173D220" w14:textId="77777777" w:rsidR="00315EF2" w:rsidRPr="00677421" w:rsidRDefault="00315EF2" w:rsidP="007F7E1D"/>
        </w:tc>
      </w:tr>
      <w:tr w:rsidR="00315EF2" w:rsidRPr="00677421" w14:paraId="7F89912B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483DDD82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08679740" w14:textId="77777777" w:rsidR="00315EF2" w:rsidRPr="00677421" w:rsidRDefault="00315EF2" w:rsidP="007F7E1D">
            <w:r>
              <w:t>10</w:t>
            </w:r>
          </w:p>
        </w:tc>
        <w:tc>
          <w:tcPr>
            <w:tcW w:w="6218" w:type="dxa"/>
          </w:tcPr>
          <w:p w14:paraId="09222F9F" w14:textId="77777777" w:rsidR="00315EF2" w:rsidRPr="00677421" w:rsidRDefault="00315EF2" w:rsidP="007F7E1D"/>
        </w:tc>
      </w:tr>
      <w:tr w:rsidR="00315EF2" w:rsidRPr="00677421" w14:paraId="071A63BF" w14:textId="77777777" w:rsidTr="007F7E1D">
        <w:trPr>
          <w:trHeight w:val="38"/>
        </w:trPr>
        <w:tc>
          <w:tcPr>
            <w:tcW w:w="2543" w:type="dxa"/>
            <w:vMerge/>
          </w:tcPr>
          <w:p w14:paraId="5B93177B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34F8A313" w14:textId="77777777" w:rsidR="00315EF2" w:rsidRPr="00677421" w:rsidRDefault="00315EF2" w:rsidP="007F7E1D">
            <w:r>
              <w:t>..</w:t>
            </w:r>
          </w:p>
        </w:tc>
        <w:tc>
          <w:tcPr>
            <w:tcW w:w="6218" w:type="dxa"/>
          </w:tcPr>
          <w:p w14:paraId="4194DE21" w14:textId="77777777" w:rsidR="00315EF2" w:rsidRPr="00677421" w:rsidRDefault="00315EF2" w:rsidP="007F7E1D"/>
        </w:tc>
      </w:tr>
      <w:tr w:rsidR="00315EF2" w14:paraId="37195F68" w14:textId="77777777" w:rsidTr="007F7E1D">
        <w:trPr>
          <w:trHeight w:val="38"/>
        </w:trPr>
        <w:tc>
          <w:tcPr>
            <w:tcW w:w="2543" w:type="dxa"/>
            <w:vMerge/>
          </w:tcPr>
          <w:p w14:paraId="1A713C01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517ACE3" w14:textId="77777777" w:rsidR="00315EF2" w:rsidRDefault="00315EF2" w:rsidP="007F7E1D"/>
        </w:tc>
        <w:tc>
          <w:tcPr>
            <w:tcW w:w="6218" w:type="dxa"/>
          </w:tcPr>
          <w:p w14:paraId="78502E9E" w14:textId="77777777" w:rsidR="00315EF2" w:rsidRDefault="00315EF2" w:rsidP="007F7E1D"/>
        </w:tc>
      </w:tr>
      <w:tr w:rsidR="00315EF2" w14:paraId="137EC8F7" w14:textId="77777777" w:rsidTr="007F7E1D">
        <w:trPr>
          <w:trHeight w:val="38"/>
        </w:trPr>
        <w:tc>
          <w:tcPr>
            <w:tcW w:w="2543" w:type="dxa"/>
            <w:vMerge/>
          </w:tcPr>
          <w:p w14:paraId="636DE3EF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9CE28C9" w14:textId="77777777" w:rsidR="00315EF2" w:rsidRDefault="00315EF2" w:rsidP="007F7E1D"/>
        </w:tc>
        <w:tc>
          <w:tcPr>
            <w:tcW w:w="6218" w:type="dxa"/>
          </w:tcPr>
          <w:p w14:paraId="44FF5C25" w14:textId="77777777" w:rsidR="00315EF2" w:rsidRDefault="00315EF2" w:rsidP="007F7E1D"/>
        </w:tc>
      </w:tr>
      <w:tr w:rsidR="00315EF2" w14:paraId="3E53D785" w14:textId="77777777" w:rsidTr="007F7E1D">
        <w:trPr>
          <w:trHeight w:val="38"/>
        </w:trPr>
        <w:tc>
          <w:tcPr>
            <w:tcW w:w="2543" w:type="dxa"/>
            <w:vMerge/>
          </w:tcPr>
          <w:p w14:paraId="01F07730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1191C8C" w14:textId="77777777" w:rsidR="00315EF2" w:rsidRDefault="00315EF2" w:rsidP="007F7E1D"/>
        </w:tc>
        <w:tc>
          <w:tcPr>
            <w:tcW w:w="6218" w:type="dxa"/>
          </w:tcPr>
          <w:p w14:paraId="3B68CB81" w14:textId="77777777" w:rsidR="00315EF2" w:rsidRDefault="00315EF2" w:rsidP="007F7E1D"/>
        </w:tc>
      </w:tr>
      <w:tr w:rsidR="00315EF2" w:rsidRPr="00677421" w14:paraId="2C5F79E8" w14:textId="77777777" w:rsidTr="007F7E1D">
        <w:trPr>
          <w:trHeight w:val="38"/>
        </w:trPr>
        <w:tc>
          <w:tcPr>
            <w:tcW w:w="2543" w:type="dxa"/>
            <w:vMerge/>
          </w:tcPr>
          <w:p w14:paraId="317FD0E0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F7CE6C3" w14:textId="77777777" w:rsidR="00315EF2" w:rsidRPr="00677421" w:rsidRDefault="00315EF2" w:rsidP="007F7E1D"/>
        </w:tc>
        <w:tc>
          <w:tcPr>
            <w:tcW w:w="6218" w:type="dxa"/>
          </w:tcPr>
          <w:p w14:paraId="45AD81F5" w14:textId="77777777" w:rsidR="00315EF2" w:rsidRPr="00677421" w:rsidRDefault="00315EF2" w:rsidP="007F7E1D"/>
        </w:tc>
      </w:tr>
      <w:tr w:rsidR="00315EF2" w14:paraId="51965673" w14:textId="77777777" w:rsidTr="007F7E1D">
        <w:trPr>
          <w:trHeight w:val="38"/>
        </w:trPr>
        <w:tc>
          <w:tcPr>
            <w:tcW w:w="2543" w:type="dxa"/>
            <w:vMerge/>
          </w:tcPr>
          <w:p w14:paraId="65D49451" w14:textId="77777777" w:rsidR="00315EF2" w:rsidRPr="00E47CD8" w:rsidRDefault="00315EF2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74ADBDE" w14:textId="77777777" w:rsidR="00315EF2" w:rsidRDefault="00315EF2" w:rsidP="007F7E1D"/>
        </w:tc>
        <w:tc>
          <w:tcPr>
            <w:tcW w:w="6218" w:type="dxa"/>
          </w:tcPr>
          <w:p w14:paraId="7DE19176" w14:textId="77777777" w:rsidR="00315EF2" w:rsidRDefault="00315EF2" w:rsidP="007F7E1D"/>
        </w:tc>
      </w:tr>
      <w:tr w:rsidR="00315EF2" w:rsidRPr="00677421" w14:paraId="298598BF" w14:textId="77777777" w:rsidTr="007F7E1D">
        <w:tc>
          <w:tcPr>
            <w:tcW w:w="2543" w:type="dxa"/>
          </w:tcPr>
          <w:p w14:paraId="0F7F59EA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23A91B35" w14:textId="77777777" w:rsidR="00315EF2" w:rsidRPr="00677421" w:rsidRDefault="00315EF2" w:rsidP="007F7E1D"/>
        </w:tc>
      </w:tr>
      <w:tr w:rsidR="00315EF2" w:rsidRPr="00677421" w14:paraId="6C965A6B" w14:textId="77777777" w:rsidTr="007F7E1D">
        <w:tc>
          <w:tcPr>
            <w:tcW w:w="2543" w:type="dxa"/>
          </w:tcPr>
          <w:p w14:paraId="05419EB9" w14:textId="77777777" w:rsidR="00315EF2" w:rsidRPr="00E47CD8" w:rsidRDefault="00315EF2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4172CFB0" w14:textId="77777777" w:rsidR="00315EF2" w:rsidRPr="00677421" w:rsidRDefault="00315EF2" w:rsidP="007F7E1D"/>
        </w:tc>
      </w:tr>
      <w:tr w:rsidR="00315EF2" w:rsidRPr="00677421" w14:paraId="4E17F1AE" w14:textId="77777777" w:rsidTr="007F7E1D">
        <w:tc>
          <w:tcPr>
            <w:tcW w:w="2543" w:type="dxa"/>
          </w:tcPr>
          <w:p w14:paraId="5F179FA6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285488FC" w14:textId="77777777" w:rsidR="00315EF2" w:rsidRPr="00677421" w:rsidRDefault="00315EF2" w:rsidP="007F7E1D"/>
        </w:tc>
      </w:tr>
      <w:tr w:rsidR="00315EF2" w:rsidRPr="00677421" w14:paraId="520D4935" w14:textId="77777777" w:rsidTr="007F7E1D">
        <w:tc>
          <w:tcPr>
            <w:tcW w:w="2543" w:type="dxa"/>
          </w:tcPr>
          <w:p w14:paraId="079F7AA7" w14:textId="77777777" w:rsidR="00315EF2" w:rsidRPr="00E47CD8" w:rsidRDefault="00315EF2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0C31155D" w14:textId="77777777" w:rsidR="00315EF2" w:rsidRPr="00677421" w:rsidRDefault="00315EF2" w:rsidP="007F7E1D"/>
        </w:tc>
      </w:tr>
    </w:tbl>
    <w:p w14:paraId="4C2E38AB" w14:textId="6E78C7EC" w:rsidR="00117457" w:rsidRDefault="00117457" w:rsidP="0061075E"/>
    <w:p w14:paraId="2A9A8C64" w14:textId="77777777" w:rsidR="00117457" w:rsidRDefault="00117457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117457" w:rsidRPr="008867A9" w14:paraId="1B8C8F89" w14:textId="77777777" w:rsidTr="007F7E1D">
        <w:trPr>
          <w:trHeight w:val="274"/>
        </w:trPr>
        <w:tc>
          <w:tcPr>
            <w:tcW w:w="9344" w:type="dxa"/>
            <w:gridSpan w:val="3"/>
          </w:tcPr>
          <w:p w14:paraId="74C7441A" w14:textId="38E038A3" w:rsidR="00117457" w:rsidRPr="008867A9" w:rsidRDefault="00117457" w:rsidP="003D5A25">
            <w:pPr>
              <w:pStyle w:val="Listenabsatz"/>
            </w:pPr>
            <w:r>
              <w:lastRenderedPageBreak/>
              <w:t xml:space="preserve">UC3: Details zu einem Point </w:t>
            </w:r>
            <w:proofErr w:type="spellStart"/>
            <w:r>
              <w:t>of</w:t>
            </w:r>
            <w:proofErr w:type="spellEnd"/>
            <w:r>
              <w:t xml:space="preserve"> Interest anzeigen</w:t>
            </w:r>
          </w:p>
        </w:tc>
      </w:tr>
      <w:tr w:rsidR="00117457" w:rsidRPr="00677421" w14:paraId="6689A09E" w14:textId="77777777" w:rsidTr="007F7E1D">
        <w:tc>
          <w:tcPr>
            <w:tcW w:w="2543" w:type="dxa"/>
          </w:tcPr>
          <w:p w14:paraId="7A6B386F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7E60E6F7" w14:textId="77777777" w:rsidR="00117457" w:rsidRPr="00677421" w:rsidRDefault="00117457" w:rsidP="007F7E1D"/>
        </w:tc>
      </w:tr>
      <w:tr w:rsidR="00117457" w:rsidRPr="00677421" w14:paraId="41909EE7" w14:textId="77777777" w:rsidTr="007F7E1D">
        <w:tc>
          <w:tcPr>
            <w:tcW w:w="2543" w:type="dxa"/>
          </w:tcPr>
          <w:p w14:paraId="48E3B639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62D286F7" w14:textId="77777777" w:rsidR="00117457" w:rsidRPr="00677421" w:rsidRDefault="00117457" w:rsidP="007F7E1D"/>
        </w:tc>
      </w:tr>
      <w:tr w:rsidR="00117457" w:rsidRPr="00677421" w14:paraId="3F48D9C4" w14:textId="77777777" w:rsidTr="007F7E1D">
        <w:tc>
          <w:tcPr>
            <w:tcW w:w="2543" w:type="dxa"/>
          </w:tcPr>
          <w:p w14:paraId="642CD058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2641A44D" w14:textId="77777777" w:rsidR="00117457" w:rsidRPr="00677421" w:rsidRDefault="00117457" w:rsidP="007F7E1D"/>
        </w:tc>
      </w:tr>
      <w:tr w:rsidR="00117457" w:rsidRPr="00677421" w14:paraId="6A1AF15A" w14:textId="77777777" w:rsidTr="007F7E1D">
        <w:tc>
          <w:tcPr>
            <w:tcW w:w="2543" w:type="dxa"/>
          </w:tcPr>
          <w:p w14:paraId="68D70C18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1CF7D108" w14:textId="77777777" w:rsidR="00117457" w:rsidRPr="00677421" w:rsidRDefault="00117457" w:rsidP="007F7E1D"/>
        </w:tc>
      </w:tr>
      <w:tr w:rsidR="00117457" w:rsidRPr="00677421" w14:paraId="56DB3D9F" w14:textId="77777777" w:rsidTr="007F7E1D">
        <w:tc>
          <w:tcPr>
            <w:tcW w:w="2543" w:type="dxa"/>
          </w:tcPr>
          <w:p w14:paraId="26A9F48C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61175315" w14:textId="77777777" w:rsidR="00117457" w:rsidRPr="00677421" w:rsidRDefault="00117457" w:rsidP="007F7E1D"/>
        </w:tc>
      </w:tr>
      <w:tr w:rsidR="00117457" w:rsidRPr="00677421" w14:paraId="0E878A9A" w14:textId="77777777" w:rsidTr="007F7E1D">
        <w:tc>
          <w:tcPr>
            <w:tcW w:w="2543" w:type="dxa"/>
          </w:tcPr>
          <w:p w14:paraId="33D7D34E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79D2294E" w14:textId="77777777" w:rsidR="00117457" w:rsidRPr="00677421" w:rsidRDefault="00117457" w:rsidP="007F7E1D"/>
        </w:tc>
      </w:tr>
      <w:tr w:rsidR="00117457" w:rsidRPr="00677421" w14:paraId="5125A395" w14:textId="77777777" w:rsidTr="007F7E1D">
        <w:tc>
          <w:tcPr>
            <w:tcW w:w="2543" w:type="dxa"/>
          </w:tcPr>
          <w:p w14:paraId="00DCF3C4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3780540F" w14:textId="77777777" w:rsidR="00117457" w:rsidRPr="00677421" w:rsidRDefault="00117457" w:rsidP="007F7E1D"/>
        </w:tc>
      </w:tr>
      <w:tr w:rsidR="00117457" w:rsidRPr="00677421" w14:paraId="65F51821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2C017228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4E853901" w14:textId="77777777" w:rsidR="00117457" w:rsidRPr="00677421" w:rsidRDefault="00117457" w:rsidP="007F7E1D">
            <w:r>
              <w:t>10</w:t>
            </w:r>
          </w:p>
        </w:tc>
        <w:tc>
          <w:tcPr>
            <w:tcW w:w="6218" w:type="dxa"/>
          </w:tcPr>
          <w:p w14:paraId="67E8B859" w14:textId="77777777" w:rsidR="00117457" w:rsidRPr="00677421" w:rsidRDefault="00117457" w:rsidP="007F7E1D"/>
        </w:tc>
      </w:tr>
      <w:tr w:rsidR="00117457" w:rsidRPr="00677421" w14:paraId="32FCE04B" w14:textId="77777777" w:rsidTr="007F7E1D">
        <w:trPr>
          <w:trHeight w:val="38"/>
        </w:trPr>
        <w:tc>
          <w:tcPr>
            <w:tcW w:w="2543" w:type="dxa"/>
            <w:vMerge/>
          </w:tcPr>
          <w:p w14:paraId="06AB961D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7FAA8E21" w14:textId="77777777" w:rsidR="00117457" w:rsidRPr="00677421" w:rsidRDefault="00117457" w:rsidP="007F7E1D">
            <w:r>
              <w:t>..</w:t>
            </w:r>
          </w:p>
        </w:tc>
        <w:tc>
          <w:tcPr>
            <w:tcW w:w="6218" w:type="dxa"/>
          </w:tcPr>
          <w:p w14:paraId="4D1B7FA6" w14:textId="77777777" w:rsidR="00117457" w:rsidRPr="00677421" w:rsidRDefault="00117457" w:rsidP="007F7E1D"/>
        </w:tc>
      </w:tr>
      <w:tr w:rsidR="00117457" w14:paraId="43421267" w14:textId="77777777" w:rsidTr="007F7E1D">
        <w:trPr>
          <w:trHeight w:val="38"/>
        </w:trPr>
        <w:tc>
          <w:tcPr>
            <w:tcW w:w="2543" w:type="dxa"/>
            <w:vMerge/>
          </w:tcPr>
          <w:p w14:paraId="2A3560AF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CCADF55" w14:textId="77777777" w:rsidR="00117457" w:rsidRDefault="00117457" w:rsidP="007F7E1D"/>
        </w:tc>
        <w:tc>
          <w:tcPr>
            <w:tcW w:w="6218" w:type="dxa"/>
          </w:tcPr>
          <w:p w14:paraId="6DE69DD6" w14:textId="77777777" w:rsidR="00117457" w:rsidRDefault="00117457" w:rsidP="007F7E1D"/>
        </w:tc>
      </w:tr>
      <w:tr w:rsidR="00117457" w14:paraId="39101468" w14:textId="77777777" w:rsidTr="007F7E1D">
        <w:trPr>
          <w:trHeight w:val="38"/>
        </w:trPr>
        <w:tc>
          <w:tcPr>
            <w:tcW w:w="2543" w:type="dxa"/>
            <w:vMerge/>
          </w:tcPr>
          <w:p w14:paraId="58C8D667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BD61738" w14:textId="77777777" w:rsidR="00117457" w:rsidRDefault="00117457" w:rsidP="007F7E1D"/>
        </w:tc>
        <w:tc>
          <w:tcPr>
            <w:tcW w:w="6218" w:type="dxa"/>
          </w:tcPr>
          <w:p w14:paraId="4F45851A" w14:textId="77777777" w:rsidR="00117457" w:rsidRDefault="00117457" w:rsidP="007F7E1D"/>
        </w:tc>
      </w:tr>
      <w:tr w:rsidR="00117457" w14:paraId="1F2D3E98" w14:textId="77777777" w:rsidTr="007F7E1D">
        <w:trPr>
          <w:trHeight w:val="38"/>
        </w:trPr>
        <w:tc>
          <w:tcPr>
            <w:tcW w:w="2543" w:type="dxa"/>
            <w:vMerge/>
          </w:tcPr>
          <w:p w14:paraId="38EBAB14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40EFB2D" w14:textId="77777777" w:rsidR="00117457" w:rsidRDefault="00117457" w:rsidP="007F7E1D"/>
        </w:tc>
        <w:tc>
          <w:tcPr>
            <w:tcW w:w="6218" w:type="dxa"/>
          </w:tcPr>
          <w:p w14:paraId="0DC6D02E" w14:textId="77777777" w:rsidR="00117457" w:rsidRDefault="00117457" w:rsidP="007F7E1D"/>
        </w:tc>
      </w:tr>
      <w:tr w:rsidR="00117457" w:rsidRPr="00677421" w14:paraId="1B38F938" w14:textId="77777777" w:rsidTr="007F7E1D">
        <w:trPr>
          <w:trHeight w:val="38"/>
        </w:trPr>
        <w:tc>
          <w:tcPr>
            <w:tcW w:w="2543" w:type="dxa"/>
            <w:vMerge/>
          </w:tcPr>
          <w:p w14:paraId="25C70471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F0237DE" w14:textId="77777777" w:rsidR="00117457" w:rsidRPr="00677421" w:rsidRDefault="00117457" w:rsidP="007F7E1D"/>
        </w:tc>
        <w:tc>
          <w:tcPr>
            <w:tcW w:w="6218" w:type="dxa"/>
          </w:tcPr>
          <w:p w14:paraId="73263129" w14:textId="77777777" w:rsidR="00117457" w:rsidRPr="00677421" w:rsidRDefault="00117457" w:rsidP="007F7E1D"/>
        </w:tc>
      </w:tr>
      <w:tr w:rsidR="00117457" w14:paraId="6728504F" w14:textId="77777777" w:rsidTr="007F7E1D">
        <w:trPr>
          <w:trHeight w:val="38"/>
        </w:trPr>
        <w:tc>
          <w:tcPr>
            <w:tcW w:w="2543" w:type="dxa"/>
            <w:vMerge/>
          </w:tcPr>
          <w:p w14:paraId="73BD8E9D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A1522DB" w14:textId="77777777" w:rsidR="00117457" w:rsidRDefault="00117457" w:rsidP="007F7E1D"/>
        </w:tc>
        <w:tc>
          <w:tcPr>
            <w:tcW w:w="6218" w:type="dxa"/>
          </w:tcPr>
          <w:p w14:paraId="27E71549" w14:textId="77777777" w:rsidR="00117457" w:rsidRDefault="00117457" w:rsidP="007F7E1D"/>
        </w:tc>
      </w:tr>
      <w:tr w:rsidR="00117457" w:rsidRPr="00677421" w14:paraId="140E1B34" w14:textId="77777777" w:rsidTr="007F7E1D">
        <w:tc>
          <w:tcPr>
            <w:tcW w:w="2543" w:type="dxa"/>
          </w:tcPr>
          <w:p w14:paraId="109DC8C9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102C7195" w14:textId="77777777" w:rsidR="00117457" w:rsidRPr="00677421" w:rsidRDefault="00117457" w:rsidP="007F7E1D"/>
        </w:tc>
      </w:tr>
      <w:tr w:rsidR="00117457" w:rsidRPr="00677421" w14:paraId="1C894C8C" w14:textId="77777777" w:rsidTr="007F7E1D">
        <w:tc>
          <w:tcPr>
            <w:tcW w:w="2543" w:type="dxa"/>
          </w:tcPr>
          <w:p w14:paraId="7C364499" w14:textId="77777777" w:rsidR="00117457" w:rsidRPr="00E47CD8" w:rsidRDefault="00117457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48F28FF4" w14:textId="77777777" w:rsidR="00117457" w:rsidRPr="00677421" w:rsidRDefault="00117457" w:rsidP="007F7E1D"/>
        </w:tc>
      </w:tr>
      <w:tr w:rsidR="00117457" w:rsidRPr="00677421" w14:paraId="1CE6592E" w14:textId="77777777" w:rsidTr="007F7E1D">
        <w:tc>
          <w:tcPr>
            <w:tcW w:w="2543" w:type="dxa"/>
          </w:tcPr>
          <w:p w14:paraId="5A4A6695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734E4628" w14:textId="77777777" w:rsidR="00117457" w:rsidRPr="00677421" w:rsidRDefault="00117457" w:rsidP="007F7E1D"/>
        </w:tc>
      </w:tr>
      <w:tr w:rsidR="00117457" w:rsidRPr="00677421" w14:paraId="5A534A21" w14:textId="77777777" w:rsidTr="007F7E1D">
        <w:tc>
          <w:tcPr>
            <w:tcW w:w="2543" w:type="dxa"/>
          </w:tcPr>
          <w:p w14:paraId="4BF7FBDF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038682C4" w14:textId="77777777" w:rsidR="00117457" w:rsidRPr="00677421" w:rsidRDefault="00117457" w:rsidP="007F7E1D"/>
        </w:tc>
      </w:tr>
    </w:tbl>
    <w:p w14:paraId="0D5FBE29" w14:textId="77777777" w:rsidR="00117457" w:rsidRDefault="00117457">
      <w:pPr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BC1087" w:rsidRPr="008867A9" w14:paraId="02AD96A2" w14:textId="77777777" w:rsidTr="007F7E1D">
        <w:trPr>
          <w:trHeight w:val="274"/>
        </w:trPr>
        <w:tc>
          <w:tcPr>
            <w:tcW w:w="9344" w:type="dxa"/>
            <w:gridSpan w:val="3"/>
          </w:tcPr>
          <w:p w14:paraId="705186CF" w14:textId="361AD19E" w:rsidR="00BC1087" w:rsidRPr="008867A9" w:rsidRDefault="00BC1087" w:rsidP="003D5A25">
            <w:pPr>
              <w:pStyle w:val="Listenabsatz"/>
            </w:pPr>
            <w:r>
              <w:t>UC</w:t>
            </w:r>
            <w:r w:rsidR="00117457">
              <w:t>4</w:t>
            </w:r>
            <w:r>
              <w:t xml:space="preserve">: Point </w:t>
            </w:r>
            <w:proofErr w:type="spellStart"/>
            <w:r>
              <w:t>of</w:t>
            </w:r>
            <w:proofErr w:type="spellEnd"/>
            <w:r>
              <w:t xml:space="preserve"> Interest auswählen und Route dahin berechnen lassen</w:t>
            </w:r>
          </w:p>
        </w:tc>
      </w:tr>
      <w:tr w:rsidR="00BC1087" w:rsidRPr="00677421" w14:paraId="456D67A5" w14:textId="77777777" w:rsidTr="007F7E1D">
        <w:tc>
          <w:tcPr>
            <w:tcW w:w="2543" w:type="dxa"/>
          </w:tcPr>
          <w:p w14:paraId="587879D3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20E67D9B" w14:textId="77777777" w:rsidR="00BC1087" w:rsidRPr="00677421" w:rsidRDefault="00BC1087" w:rsidP="007F7E1D"/>
        </w:tc>
      </w:tr>
      <w:tr w:rsidR="00BC1087" w:rsidRPr="00677421" w14:paraId="76DA7325" w14:textId="77777777" w:rsidTr="007F7E1D">
        <w:tc>
          <w:tcPr>
            <w:tcW w:w="2543" w:type="dxa"/>
          </w:tcPr>
          <w:p w14:paraId="112DF199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2A9A2717" w14:textId="77777777" w:rsidR="00BC1087" w:rsidRPr="00677421" w:rsidRDefault="00BC1087" w:rsidP="007F7E1D"/>
        </w:tc>
      </w:tr>
      <w:tr w:rsidR="00BC1087" w:rsidRPr="00677421" w14:paraId="39ADB4A1" w14:textId="77777777" w:rsidTr="007F7E1D">
        <w:tc>
          <w:tcPr>
            <w:tcW w:w="2543" w:type="dxa"/>
          </w:tcPr>
          <w:p w14:paraId="358051D2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16CFB70A" w14:textId="77777777" w:rsidR="00BC1087" w:rsidRPr="00677421" w:rsidRDefault="00BC1087" w:rsidP="007F7E1D"/>
        </w:tc>
      </w:tr>
      <w:tr w:rsidR="00BC1087" w:rsidRPr="00677421" w14:paraId="169AC3CA" w14:textId="77777777" w:rsidTr="007F7E1D">
        <w:tc>
          <w:tcPr>
            <w:tcW w:w="2543" w:type="dxa"/>
          </w:tcPr>
          <w:p w14:paraId="57F74E97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458EE959" w14:textId="77777777" w:rsidR="00BC1087" w:rsidRPr="00677421" w:rsidRDefault="00BC1087" w:rsidP="007F7E1D"/>
        </w:tc>
      </w:tr>
      <w:tr w:rsidR="00BC1087" w:rsidRPr="00677421" w14:paraId="03D9166C" w14:textId="77777777" w:rsidTr="007F7E1D">
        <w:tc>
          <w:tcPr>
            <w:tcW w:w="2543" w:type="dxa"/>
          </w:tcPr>
          <w:p w14:paraId="4A55E8A9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5CCB71C9" w14:textId="77777777" w:rsidR="00BC1087" w:rsidRPr="00677421" w:rsidRDefault="00BC1087" w:rsidP="007F7E1D"/>
        </w:tc>
      </w:tr>
      <w:tr w:rsidR="00BC1087" w:rsidRPr="00677421" w14:paraId="733375B5" w14:textId="77777777" w:rsidTr="007F7E1D">
        <w:tc>
          <w:tcPr>
            <w:tcW w:w="2543" w:type="dxa"/>
          </w:tcPr>
          <w:p w14:paraId="3A3DDE03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727AFC71" w14:textId="77777777" w:rsidR="00BC1087" w:rsidRPr="00677421" w:rsidRDefault="00BC1087" w:rsidP="007F7E1D"/>
        </w:tc>
      </w:tr>
      <w:tr w:rsidR="00BC1087" w:rsidRPr="00677421" w14:paraId="6B4686A0" w14:textId="77777777" w:rsidTr="007F7E1D">
        <w:tc>
          <w:tcPr>
            <w:tcW w:w="2543" w:type="dxa"/>
          </w:tcPr>
          <w:p w14:paraId="183787EF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256693F3" w14:textId="77777777" w:rsidR="00BC1087" w:rsidRPr="00677421" w:rsidRDefault="00BC1087" w:rsidP="007F7E1D"/>
        </w:tc>
      </w:tr>
      <w:tr w:rsidR="00BC1087" w:rsidRPr="00677421" w14:paraId="38EBC961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0BA78E8E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36149CC0" w14:textId="77777777" w:rsidR="00BC1087" w:rsidRPr="00677421" w:rsidRDefault="00BC1087" w:rsidP="007F7E1D">
            <w:r>
              <w:t>10</w:t>
            </w:r>
          </w:p>
        </w:tc>
        <w:tc>
          <w:tcPr>
            <w:tcW w:w="6218" w:type="dxa"/>
          </w:tcPr>
          <w:p w14:paraId="4FCE504F" w14:textId="77777777" w:rsidR="00BC1087" w:rsidRPr="00677421" w:rsidRDefault="00BC1087" w:rsidP="007F7E1D"/>
        </w:tc>
      </w:tr>
      <w:tr w:rsidR="00BC1087" w:rsidRPr="00677421" w14:paraId="47A74AE7" w14:textId="77777777" w:rsidTr="007F7E1D">
        <w:trPr>
          <w:trHeight w:val="38"/>
        </w:trPr>
        <w:tc>
          <w:tcPr>
            <w:tcW w:w="2543" w:type="dxa"/>
            <w:vMerge/>
          </w:tcPr>
          <w:p w14:paraId="4899708B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17F6A53" w14:textId="77777777" w:rsidR="00BC1087" w:rsidRPr="00677421" w:rsidRDefault="00BC1087" w:rsidP="007F7E1D">
            <w:r>
              <w:t>..</w:t>
            </w:r>
          </w:p>
        </w:tc>
        <w:tc>
          <w:tcPr>
            <w:tcW w:w="6218" w:type="dxa"/>
          </w:tcPr>
          <w:p w14:paraId="501EC639" w14:textId="77777777" w:rsidR="00BC1087" w:rsidRPr="00677421" w:rsidRDefault="00BC1087" w:rsidP="007F7E1D"/>
        </w:tc>
      </w:tr>
      <w:tr w:rsidR="00BC1087" w14:paraId="0592173C" w14:textId="77777777" w:rsidTr="007F7E1D">
        <w:trPr>
          <w:trHeight w:val="38"/>
        </w:trPr>
        <w:tc>
          <w:tcPr>
            <w:tcW w:w="2543" w:type="dxa"/>
            <w:vMerge/>
          </w:tcPr>
          <w:p w14:paraId="77F163B8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28B87F4" w14:textId="77777777" w:rsidR="00BC1087" w:rsidRDefault="00BC1087" w:rsidP="007F7E1D"/>
        </w:tc>
        <w:tc>
          <w:tcPr>
            <w:tcW w:w="6218" w:type="dxa"/>
          </w:tcPr>
          <w:p w14:paraId="3DEB43BA" w14:textId="77777777" w:rsidR="00BC1087" w:rsidRDefault="00BC1087" w:rsidP="007F7E1D"/>
        </w:tc>
      </w:tr>
      <w:tr w:rsidR="00BC1087" w14:paraId="5A7EB03F" w14:textId="77777777" w:rsidTr="007F7E1D">
        <w:trPr>
          <w:trHeight w:val="38"/>
        </w:trPr>
        <w:tc>
          <w:tcPr>
            <w:tcW w:w="2543" w:type="dxa"/>
            <w:vMerge/>
          </w:tcPr>
          <w:p w14:paraId="5092090D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D7210AA" w14:textId="77777777" w:rsidR="00BC1087" w:rsidRDefault="00BC1087" w:rsidP="007F7E1D"/>
        </w:tc>
        <w:tc>
          <w:tcPr>
            <w:tcW w:w="6218" w:type="dxa"/>
          </w:tcPr>
          <w:p w14:paraId="6BF61489" w14:textId="77777777" w:rsidR="00BC1087" w:rsidRDefault="00BC1087" w:rsidP="007F7E1D"/>
        </w:tc>
      </w:tr>
      <w:tr w:rsidR="00BC1087" w14:paraId="485F0DA8" w14:textId="77777777" w:rsidTr="007F7E1D">
        <w:trPr>
          <w:trHeight w:val="38"/>
        </w:trPr>
        <w:tc>
          <w:tcPr>
            <w:tcW w:w="2543" w:type="dxa"/>
            <w:vMerge/>
          </w:tcPr>
          <w:p w14:paraId="493C510E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9FE5CB4" w14:textId="77777777" w:rsidR="00BC1087" w:rsidRDefault="00BC1087" w:rsidP="007F7E1D"/>
        </w:tc>
        <w:tc>
          <w:tcPr>
            <w:tcW w:w="6218" w:type="dxa"/>
          </w:tcPr>
          <w:p w14:paraId="1E373E55" w14:textId="77777777" w:rsidR="00BC1087" w:rsidRDefault="00BC1087" w:rsidP="007F7E1D"/>
        </w:tc>
      </w:tr>
      <w:tr w:rsidR="00BC1087" w:rsidRPr="00677421" w14:paraId="793FBB36" w14:textId="77777777" w:rsidTr="007F7E1D">
        <w:trPr>
          <w:trHeight w:val="38"/>
        </w:trPr>
        <w:tc>
          <w:tcPr>
            <w:tcW w:w="2543" w:type="dxa"/>
            <w:vMerge/>
          </w:tcPr>
          <w:p w14:paraId="019BCA84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0B4CD52" w14:textId="77777777" w:rsidR="00BC1087" w:rsidRPr="00677421" w:rsidRDefault="00BC1087" w:rsidP="007F7E1D"/>
        </w:tc>
        <w:tc>
          <w:tcPr>
            <w:tcW w:w="6218" w:type="dxa"/>
          </w:tcPr>
          <w:p w14:paraId="43359270" w14:textId="77777777" w:rsidR="00BC1087" w:rsidRPr="00677421" w:rsidRDefault="00BC1087" w:rsidP="007F7E1D"/>
        </w:tc>
      </w:tr>
      <w:tr w:rsidR="00BC1087" w14:paraId="27CC3205" w14:textId="77777777" w:rsidTr="007F7E1D">
        <w:trPr>
          <w:trHeight w:val="38"/>
        </w:trPr>
        <w:tc>
          <w:tcPr>
            <w:tcW w:w="2543" w:type="dxa"/>
            <w:vMerge/>
          </w:tcPr>
          <w:p w14:paraId="1CFDEF5F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4D4C097" w14:textId="77777777" w:rsidR="00BC1087" w:rsidRDefault="00BC1087" w:rsidP="007F7E1D"/>
        </w:tc>
        <w:tc>
          <w:tcPr>
            <w:tcW w:w="6218" w:type="dxa"/>
          </w:tcPr>
          <w:p w14:paraId="00ED39B9" w14:textId="77777777" w:rsidR="00BC1087" w:rsidRDefault="00BC1087" w:rsidP="007F7E1D"/>
        </w:tc>
      </w:tr>
      <w:tr w:rsidR="00BC1087" w:rsidRPr="00677421" w14:paraId="5F6D2468" w14:textId="77777777" w:rsidTr="007F7E1D">
        <w:tc>
          <w:tcPr>
            <w:tcW w:w="2543" w:type="dxa"/>
          </w:tcPr>
          <w:p w14:paraId="5FA7AC0D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3E8069F1" w14:textId="77777777" w:rsidR="00BC1087" w:rsidRPr="00677421" w:rsidRDefault="00BC1087" w:rsidP="007F7E1D"/>
        </w:tc>
      </w:tr>
      <w:tr w:rsidR="00BC1087" w:rsidRPr="00677421" w14:paraId="68CE6F3F" w14:textId="77777777" w:rsidTr="007F7E1D">
        <w:tc>
          <w:tcPr>
            <w:tcW w:w="2543" w:type="dxa"/>
          </w:tcPr>
          <w:p w14:paraId="791A8C29" w14:textId="77777777" w:rsidR="00BC1087" w:rsidRPr="00E47CD8" w:rsidRDefault="00BC1087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0A7FEDB2" w14:textId="77777777" w:rsidR="00BC1087" w:rsidRPr="00677421" w:rsidRDefault="00BC1087" w:rsidP="007F7E1D"/>
        </w:tc>
      </w:tr>
      <w:tr w:rsidR="00BC1087" w:rsidRPr="00677421" w14:paraId="062C5E8B" w14:textId="77777777" w:rsidTr="007F7E1D">
        <w:tc>
          <w:tcPr>
            <w:tcW w:w="2543" w:type="dxa"/>
          </w:tcPr>
          <w:p w14:paraId="528EBCD2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48EEA492" w14:textId="77777777" w:rsidR="00BC1087" w:rsidRPr="00677421" w:rsidRDefault="00BC1087" w:rsidP="007F7E1D"/>
        </w:tc>
      </w:tr>
      <w:tr w:rsidR="00BC1087" w:rsidRPr="00677421" w14:paraId="536B0886" w14:textId="77777777" w:rsidTr="007F7E1D">
        <w:tc>
          <w:tcPr>
            <w:tcW w:w="2543" w:type="dxa"/>
          </w:tcPr>
          <w:p w14:paraId="6F33A461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2B360BAF" w14:textId="77777777" w:rsidR="00BC1087" w:rsidRPr="00677421" w:rsidRDefault="00BC1087" w:rsidP="007F7E1D"/>
        </w:tc>
      </w:tr>
    </w:tbl>
    <w:p w14:paraId="73173076" w14:textId="2B2E4347" w:rsidR="00BC1087" w:rsidRDefault="00BC1087" w:rsidP="006107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117457" w:rsidRPr="008867A9" w14:paraId="046BDF56" w14:textId="77777777" w:rsidTr="007F7E1D">
        <w:trPr>
          <w:trHeight w:val="274"/>
        </w:trPr>
        <w:tc>
          <w:tcPr>
            <w:tcW w:w="9344" w:type="dxa"/>
            <w:gridSpan w:val="3"/>
          </w:tcPr>
          <w:p w14:paraId="03A8F92D" w14:textId="77777777" w:rsidR="00117457" w:rsidRPr="008867A9" w:rsidRDefault="00117457" w:rsidP="003D5A25">
            <w:pPr>
              <w:pStyle w:val="Listenabsatz"/>
            </w:pPr>
            <w:r>
              <w:t>UC5: Einen Ort suchen und anzeigen lassen</w:t>
            </w:r>
          </w:p>
        </w:tc>
      </w:tr>
      <w:tr w:rsidR="00117457" w:rsidRPr="00677421" w14:paraId="12B74173" w14:textId="77777777" w:rsidTr="007F7E1D">
        <w:tc>
          <w:tcPr>
            <w:tcW w:w="2543" w:type="dxa"/>
          </w:tcPr>
          <w:p w14:paraId="39638B42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3AE2327A" w14:textId="77777777" w:rsidR="00117457" w:rsidRPr="00677421" w:rsidRDefault="00117457" w:rsidP="007F7E1D"/>
        </w:tc>
      </w:tr>
      <w:tr w:rsidR="00117457" w:rsidRPr="00677421" w14:paraId="416BF368" w14:textId="77777777" w:rsidTr="007F7E1D">
        <w:tc>
          <w:tcPr>
            <w:tcW w:w="2543" w:type="dxa"/>
          </w:tcPr>
          <w:p w14:paraId="1B568510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613B77B3" w14:textId="77777777" w:rsidR="00117457" w:rsidRPr="00677421" w:rsidRDefault="00117457" w:rsidP="007F7E1D"/>
        </w:tc>
      </w:tr>
      <w:tr w:rsidR="00117457" w:rsidRPr="00677421" w14:paraId="6A507229" w14:textId="77777777" w:rsidTr="007F7E1D">
        <w:tc>
          <w:tcPr>
            <w:tcW w:w="2543" w:type="dxa"/>
          </w:tcPr>
          <w:p w14:paraId="6565AD67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08BA3358" w14:textId="77777777" w:rsidR="00117457" w:rsidRPr="00677421" w:rsidRDefault="00117457" w:rsidP="007F7E1D"/>
        </w:tc>
      </w:tr>
      <w:tr w:rsidR="00117457" w:rsidRPr="00677421" w14:paraId="2492A4B7" w14:textId="77777777" w:rsidTr="007F7E1D">
        <w:tc>
          <w:tcPr>
            <w:tcW w:w="2543" w:type="dxa"/>
          </w:tcPr>
          <w:p w14:paraId="2B387BC4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30F0E51F" w14:textId="77777777" w:rsidR="00117457" w:rsidRPr="00677421" w:rsidRDefault="00117457" w:rsidP="007F7E1D"/>
        </w:tc>
      </w:tr>
      <w:tr w:rsidR="00117457" w:rsidRPr="00677421" w14:paraId="0EBD5D4A" w14:textId="77777777" w:rsidTr="007F7E1D">
        <w:tc>
          <w:tcPr>
            <w:tcW w:w="2543" w:type="dxa"/>
          </w:tcPr>
          <w:p w14:paraId="28C5BAC7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449B23E8" w14:textId="77777777" w:rsidR="00117457" w:rsidRPr="00677421" w:rsidRDefault="00117457" w:rsidP="007F7E1D"/>
        </w:tc>
      </w:tr>
      <w:tr w:rsidR="00117457" w:rsidRPr="00677421" w14:paraId="0E6B434F" w14:textId="77777777" w:rsidTr="007F7E1D">
        <w:tc>
          <w:tcPr>
            <w:tcW w:w="2543" w:type="dxa"/>
          </w:tcPr>
          <w:p w14:paraId="11B0A9D7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41705B4C" w14:textId="77777777" w:rsidR="00117457" w:rsidRPr="00677421" w:rsidRDefault="00117457" w:rsidP="007F7E1D"/>
        </w:tc>
      </w:tr>
      <w:tr w:rsidR="00117457" w:rsidRPr="00677421" w14:paraId="466A591C" w14:textId="77777777" w:rsidTr="007F7E1D">
        <w:tc>
          <w:tcPr>
            <w:tcW w:w="2543" w:type="dxa"/>
          </w:tcPr>
          <w:p w14:paraId="4401F93A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1AC30382" w14:textId="77777777" w:rsidR="00117457" w:rsidRPr="00677421" w:rsidRDefault="00117457" w:rsidP="007F7E1D"/>
        </w:tc>
      </w:tr>
      <w:tr w:rsidR="00117457" w:rsidRPr="00677421" w14:paraId="045C873A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78E95A90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2B444CE3" w14:textId="77777777" w:rsidR="00117457" w:rsidRPr="00677421" w:rsidRDefault="00117457" w:rsidP="007F7E1D">
            <w:r>
              <w:t>10</w:t>
            </w:r>
          </w:p>
        </w:tc>
        <w:tc>
          <w:tcPr>
            <w:tcW w:w="6218" w:type="dxa"/>
          </w:tcPr>
          <w:p w14:paraId="76465CA1" w14:textId="77777777" w:rsidR="00117457" w:rsidRPr="00677421" w:rsidRDefault="00117457" w:rsidP="007F7E1D"/>
        </w:tc>
      </w:tr>
      <w:tr w:rsidR="00117457" w:rsidRPr="00677421" w14:paraId="15DF586A" w14:textId="77777777" w:rsidTr="007F7E1D">
        <w:trPr>
          <w:trHeight w:val="38"/>
        </w:trPr>
        <w:tc>
          <w:tcPr>
            <w:tcW w:w="2543" w:type="dxa"/>
            <w:vMerge/>
          </w:tcPr>
          <w:p w14:paraId="6CBC5D90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15E3E93" w14:textId="77777777" w:rsidR="00117457" w:rsidRPr="00677421" w:rsidRDefault="00117457" w:rsidP="007F7E1D">
            <w:r>
              <w:t>..</w:t>
            </w:r>
          </w:p>
        </w:tc>
        <w:tc>
          <w:tcPr>
            <w:tcW w:w="6218" w:type="dxa"/>
          </w:tcPr>
          <w:p w14:paraId="6793382F" w14:textId="77777777" w:rsidR="00117457" w:rsidRPr="00677421" w:rsidRDefault="00117457" w:rsidP="007F7E1D"/>
        </w:tc>
      </w:tr>
      <w:tr w:rsidR="00117457" w14:paraId="4FEBF03C" w14:textId="77777777" w:rsidTr="007F7E1D">
        <w:trPr>
          <w:trHeight w:val="38"/>
        </w:trPr>
        <w:tc>
          <w:tcPr>
            <w:tcW w:w="2543" w:type="dxa"/>
            <w:vMerge/>
          </w:tcPr>
          <w:p w14:paraId="344F9F38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6D9BF079" w14:textId="77777777" w:rsidR="00117457" w:rsidRDefault="00117457" w:rsidP="007F7E1D"/>
        </w:tc>
        <w:tc>
          <w:tcPr>
            <w:tcW w:w="6218" w:type="dxa"/>
          </w:tcPr>
          <w:p w14:paraId="12653697" w14:textId="77777777" w:rsidR="00117457" w:rsidRDefault="00117457" w:rsidP="007F7E1D"/>
        </w:tc>
      </w:tr>
      <w:tr w:rsidR="00117457" w14:paraId="01FDCAC4" w14:textId="77777777" w:rsidTr="007F7E1D">
        <w:trPr>
          <w:trHeight w:val="38"/>
        </w:trPr>
        <w:tc>
          <w:tcPr>
            <w:tcW w:w="2543" w:type="dxa"/>
            <w:vMerge/>
          </w:tcPr>
          <w:p w14:paraId="296BFC2C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EB5FDAD" w14:textId="77777777" w:rsidR="00117457" w:rsidRDefault="00117457" w:rsidP="007F7E1D"/>
        </w:tc>
        <w:tc>
          <w:tcPr>
            <w:tcW w:w="6218" w:type="dxa"/>
          </w:tcPr>
          <w:p w14:paraId="16D19996" w14:textId="77777777" w:rsidR="00117457" w:rsidRDefault="00117457" w:rsidP="007F7E1D"/>
        </w:tc>
      </w:tr>
      <w:tr w:rsidR="00117457" w14:paraId="29BC0338" w14:textId="77777777" w:rsidTr="007F7E1D">
        <w:trPr>
          <w:trHeight w:val="38"/>
        </w:trPr>
        <w:tc>
          <w:tcPr>
            <w:tcW w:w="2543" w:type="dxa"/>
            <w:vMerge/>
          </w:tcPr>
          <w:p w14:paraId="00586852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AA6BE39" w14:textId="77777777" w:rsidR="00117457" w:rsidRDefault="00117457" w:rsidP="007F7E1D"/>
        </w:tc>
        <w:tc>
          <w:tcPr>
            <w:tcW w:w="6218" w:type="dxa"/>
          </w:tcPr>
          <w:p w14:paraId="49DC7687" w14:textId="77777777" w:rsidR="00117457" w:rsidRDefault="00117457" w:rsidP="007F7E1D"/>
        </w:tc>
      </w:tr>
      <w:tr w:rsidR="00117457" w:rsidRPr="00677421" w14:paraId="73B5EDA5" w14:textId="77777777" w:rsidTr="007F7E1D">
        <w:trPr>
          <w:trHeight w:val="38"/>
        </w:trPr>
        <w:tc>
          <w:tcPr>
            <w:tcW w:w="2543" w:type="dxa"/>
            <w:vMerge/>
          </w:tcPr>
          <w:p w14:paraId="2CD43D95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654B467B" w14:textId="77777777" w:rsidR="00117457" w:rsidRPr="00677421" w:rsidRDefault="00117457" w:rsidP="007F7E1D"/>
        </w:tc>
        <w:tc>
          <w:tcPr>
            <w:tcW w:w="6218" w:type="dxa"/>
          </w:tcPr>
          <w:p w14:paraId="13DBD638" w14:textId="77777777" w:rsidR="00117457" w:rsidRPr="00677421" w:rsidRDefault="00117457" w:rsidP="007F7E1D"/>
        </w:tc>
      </w:tr>
      <w:tr w:rsidR="00117457" w14:paraId="4FDAE47C" w14:textId="77777777" w:rsidTr="007F7E1D">
        <w:trPr>
          <w:trHeight w:val="38"/>
        </w:trPr>
        <w:tc>
          <w:tcPr>
            <w:tcW w:w="2543" w:type="dxa"/>
            <w:vMerge/>
          </w:tcPr>
          <w:p w14:paraId="256AC1D6" w14:textId="77777777" w:rsidR="00117457" w:rsidRPr="00E47CD8" w:rsidRDefault="0011745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B9B01FE" w14:textId="77777777" w:rsidR="00117457" w:rsidRDefault="00117457" w:rsidP="007F7E1D"/>
        </w:tc>
        <w:tc>
          <w:tcPr>
            <w:tcW w:w="6218" w:type="dxa"/>
          </w:tcPr>
          <w:p w14:paraId="54A8192E" w14:textId="77777777" w:rsidR="00117457" w:rsidRDefault="00117457" w:rsidP="007F7E1D"/>
        </w:tc>
      </w:tr>
      <w:tr w:rsidR="00117457" w:rsidRPr="00677421" w14:paraId="3D4F532E" w14:textId="77777777" w:rsidTr="007F7E1D">
        <w:tc>
          <w:tcPr>
            <w:tcW w:w="2543" w:type="dxa"/>
          </w:tcPr>
          <w:p w14:paraId="1B7C3CAB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08303AE0" w14:textId="77777777" w:rsidR="00117457" w:rsidRPr="00677421" w:rsidRDefault="00117457" w:rsidP="007F7E1D"/>
        </w:tc>
      </w:tr>
      <w:tr w:rsidR="00117457" w:rsidRPr="00677421" w14:paraId="30A6E3EC" w14:textId="77777777" w:rsidTr="007F7E1D">
        <w:tc>
          <w:tcPr>
            <w:tcW w:w="2543" w:type="dxa"/>
          </w:tcPr>
          <w:p w14:paraId="2736E135" w14:textId="77777777" w:rsidR="00117457" w:rsidRPr="00E47CD8" w:rsidRDefault="00117457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7F6A6B64" w14:textId="77777777" w:rsidR="00117457" w:rsidRPr="00677421" w:rsidRDefault="00117457" w:rsidP="007F7E1D"/>
        </w:tc>
      </w:tr>
      <w:tr w:rsidR="00117457" w:rsidRPr="00677421" w14:paraId="55B345DB" w14:textId="77777777" w:rsidTr="007F7E1D">
        <w:tc>
          <w:tcPr>
            <w:tcW w:w="2543" w:type="dxa"/>
          </w:tcPr>
          <w:p w14:paraId="0D82B3AC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6A338647" w14:textId="77777777" w:rsidR="00117457" w:rsidRPr="00677421" w:rsidRDefault="00117457" w:rsidP="007F7E1D"/>
        </w:tc>
      </w:tr>
      <w:tr w:rsidR="00117457" w:rsidRPr="00677421" w14:paraId="0D9F4CBC" w14:textId="77777777" w:rsidTr="007F7E1D">
        <w:tc>
          <w:tcPr>
            <w:tcW w:w="2543" w:type="dxa"/>
          </w:tcPr>
          <w:p w14:paraId="598BCA42" w14:textId="77777777" w:rsidR="00117457" w:rsidRPr="00E47CD8" w:rsidRDefault="00117457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62DB2ECD" w14:textId="77777777" w:rsidR="00117457" w:rsidRPr="00677421" w:rsidRDefault="00117457" w:rsidP="007F7E1D"/>
        </w:tc>
      </w:tr>
    </w:tbl>
    <w:p w14:paraId="28D7BB3C" w14:textId="77777777" w:rsidR="00117457" w:rsidRDefault="00117457" w:rsidP="0061075E"/>
    <w:p w14:paraId="7AAA5FC0" w14:textId="77777777" w:rsidR="00117457" w:rsidRDefault="00117457" w:rsidP="006107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BC1087" w:rsidRPr="008867A9" w14:paraId="4EF71BCD" w14:textId="77777777" w:rsidTr="007F7E1D">
        <w:trPr>
          <w:trHeight w:val="274"/>
        </w:trPr>
        <w:tc>
          <w:tcPr>
            <w:tcW w:w="9344" w:type="dxa"/>
            <w:gridSpan w:val="3"/>
          </w:tcPr>
          <w:p w14:paraId="363FF718" w14:textId="1696C339" w:rsidR="00BC1087" w:rsidRPr="008867A9" w:rsidRDefault="00BC1087" w:rsidP="0010643A">
            <w:pPr>
              <w:pStyle w:val="Listenabsatz"/>
            </w:pPr>
            <w:r>
              <w:t>UC</w:t>
            </w:r>
            <w:r w:rsidR="003D5A25">
              <w:t>6</w:t>
            </w:r>
            <w:r>
              <w:t xml:space="preserve">: </w:t>
            </w:r>
            <w:r w:rsidR="0010643A">
              <w:t>Verbindungsauskunft zu einem beliebigen Ort berechnen lassen</w:t>
            </w:r>
          </w:p>
        </w:tc>
      </w:tr>
      <w:tr w:rsidR="00BC1087" w:rsidRPr="00677421" w14:paraId="2FCF9757" w14:textId="77777777" w:rsidTr="007F7E1D">
        <w:tc>
          <w:tcPr>
            <w:tcW w:w="2543" w:type="dxa"/>
          </w:tcPr>
          <w:p w14:paraId="78F25745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040ADD11" w14:textId="77777777" w:rsidR="00BC1087" w:rsidRPr="00677421" w:rsidRDefault="00BC1087" w:rsidP="007F7E1D"/>
        </w:tc>
      </w:tr>
      <w:tr w:rsidR="00BC1087" w:rsidRPr="00677421" w14:paraId="640FC69A" w14:textId="77777777" w:rsidTr="007F7E1D">
        <w:tc>
          <w:tcPr>
            <w:tcW w:w="2543" w:type="dxa"/>
          </w:tcPr>
          <w:p w14:paraId="49EDA6FE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3D2C3591" w14:textId="77777777" w:rsidR="00BC1087" w:rsidRPr="00677421" w:rsidRDefault="00BC1087" w:rsidP="007F7E1D"/>
        </w:tc>
      </w:tr>
      <w:tr w:rsidR="00BC1087" w:rsidRPr="00677421" w14:paraId="44C52ED4" w14:textId="77777777" w:rsidTr="007F7E1D">
        <w:tc>
          <w:tcPr>
            <w:tcW w:w="2543" w:type="dxa"/>
          </w:tcPr>
          <w:p w14:paraId="4C42F45C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3FA55546" w14:textId="77777777" w:rsidR="00BC1087" w:rsidRPr="00677421" w:rsidRDefault="00BC1087" w:rsidP="007F7E1D"/>
        </w:tc>
      </w:tr>
      <w:tr w:rsidR="00BC1087" w:rsidRPr="00677421" w14:paraId="3F4CC366" w14:textId="77777777" w:rsidTr="007F7E1D">
        <w:tc>
          <w:tcPr>
            <w:tcW w:w="2543" w:type="dxa"/>
          </w:tcPr>
          <w:p w14:paraId="5BA25108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7D0B8DD3" w14:textId="77777777" w:rsidR="00BC1087" w:rsidRPr="00677421" w:rsidRDefault="00BC1087" w:rsidP="007F7E1D"/>
        </w:tc>
      </w:tr>
      <w:tr w:rsidR="00BC1087" w:rsidRPr="00677421" w14:paraId="20FCD775" w14:textId="77777777" w:rsidTr="007F7E1D">
        <w:tc>
          <w:tcPr>
            <w:tcW w:w="2543" w:type="dxa"/>
          </w:tcPr>
          <w:p w14:paraId="7EF101AF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7EDA8A69" w14:textId="77777777" w:rsidR="00BC1087" w:rsidRPr="00677421" w:rsidRDefault="00BC1087" w:rsidP="007F7E1D"/>
        </w:tc>
      </w:tr>
      <w:tr w:rsidR="00BC1087" w:rsidRPr="00677421" w14:paraId="3707B293" w14:textId="77777777" w:rsidTr="007F7E1D">
        <w:tc>
          <w:tcPr>
            <w:tcW w:w="2543" w:type="dxa"/>
          </w:tcPr>
          <w:p w14:paraId="1EE259FB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6CA2A7AE" w14:textId="77777777" w:rsidR="00BC1087" w:rsidRPr="00677421" w:rsidRDefault="00BC1087" w:rsidP="007F7E1D"/>
        </w:tc>
      </w:tr>
      <w:tr w:rsidR="00BC1087" w:rsidRPr="00677421" w14:paraId="44A1AD86" w14:textId="77777777" w:rsidTr="007F7E1D">
        <w:tc>
          <w:tcPr>
            <w:tcW w:w="2543" w:type="dxa"/>
          </w:tcPr>
          <w:p w14:paraId="3D5A8EB0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5620D53F" w14:textId="77777777" w:rsidR="00BC1087" w:rsidRPr="00677421" w:rsidRDefault="00BC1087" w:rsidP="007F7E1D"/>
        </w:tc>
      </w:tr>
      <w:tr w:rsidR="00BC1087" w:rsidRPr="00677421" w14:paraId="17BD8868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098ACD24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2CECA14A" w14:textId="77777777" w:rsidR="00BC1087" w:rsidRPr="00677421" w:rsidRDefault="00BC1087" w:rsidP="007F7E1D">
            <w:r>
              <w:t>10</w:t>
            </w:r>
          </w:p>
        </w:tc>
        <w:tc>
          <w:tcPr>
            <w:tcW w:w="6218" w:type="dxa"/>
          </w:tcPr>
          <w:p w14:paraId="0CF46B1A" w14:textId="77777777" w:rsidR="00BC1087" w:rsidRPr="00677421" w:rsidRDefault="00BC1087" w:rsidP="007F7E1D"/>
        </w:tc>
      </w:tr>
      <w:tr w:rsidR="00BC1087" w:rsidRPr="00677421" w14:paraId="02FC3F8E" w14:textId="77777777" w:rsidTr="007F7E1D">
        <w:trPr>
          <w:trHeight w:val="38"/>
        </w:trPr>
        <w:tc>
          <w:tcPr>
            <w:tcW w:w="2543" w:type="dxa"/>
            <w:vMerge/>
          </w:tcPr>
          <w:p w14:paraId="5D26CDF4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34B7F11E" w14:textId="77777777" w:rsidR="00BC1087" w:rsidRPr="00677421" w:rsidRDefault="00BC1087" w:rsidP="007F7E1D">
            <w:r>
              <w:t>..</w:t>
            </w:r>
          </w:p>
        </w:tc>
        <w:tc>
          <w:tcPr>
            <w:tcW w:w="6218" w:type="dxa"/>
          </w:tcPr>
          <w:p w14:paraId="0FA9DFD2" w14:textId="77777777" w:rsidR="00BC1087" w:rsidRPr="00677421" w:rsidRDefault="00BC1087" w:rsidP="007F7E1D"/>
        </w:tc>
      </w:tr>
      <w:tr w:rsidR="00BC1087" w14:paraId="71B643AA" w14:textId="77777777" w:rsidTr="007F7E1D">
        <w:trPr>
          <w:trHeight w:val="38"/>
        </w:trPr>
        <w:tc>
          <w:tcPr>
            <w:tcW w:w="2543" w:type="dxa"/>
            <w:vMerge/>
          </w:tcPr>
          <w:p w14:paraId="221EC9E8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234A047" w14:textId="77777777" w:rsidR="00BC1087" w:rsidRDefault="00BC1087" w:rsidP="007F7E1D"/>
        </w:tc>
        <w:tc>
          <w:tcPr>
            <w:tcW w:w="6218" w:type="dxa"/>
          </w:tcPr>
          <w:p w14:paraId="07F589DB" w14:textId="77777777" w:rsidR="00BC1087" w:rsidRDefault="00BC1087" w:rsidP="007F7E1D"/>
        </w:tc>
      </w:tr>
      <w:tr w:rsidR="00BC1087" w14:paraId="26722685" w14:textId="77777777" w:rsidTr="007F7E1D">
        <w:trPr>
          <w:trHeight w:val="38"/>
        </w:trPr>
        <w:tc>
          <w:tcPr>
            <w:tcW w:w="2543" w:type="dxa"/>
            <w:vMerge/>
          </w:tcPr>
          <w:p w14:paraId="784EB7EE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7EF32A4E" w14:textId="77777777" w:rsidR="00BC1087" w:rsidRDefault="00BC1087" w:rsidP="007F7E1D"/>
        </w:tc>
        <w:tc>
          <w:tcPr>
            <w:tcW w:w="6218" w:type="dxa"/>
          </w:tcPr>
          <w:p w14:paraId="51AAF47C" w14:textId="77777777" w:rsidR="00BC1087" w:rsidRDefault="00BC1087" w:rsidP="007F7E1D"/>
        </w:tc>
      </w:tr>
      <w:tr w:rsidR="00BC1087" w14:paraId="478B79B3" w14:textId="77777777" w:rsidTr="007F7E1D">
        <w:trPr>
          <w:trHeight w:val="38"/>
        </w:trPr>
        <w:tc>
          <w:tcPr>
            <w:tcW w:w="2543" w:type="dxa"/>
            <w:vMerge/>
          </w:tcPr>
          <w:p w14:paraId="043C7E42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FC45776" w14:textId="77777777" w:rsidR="00BC1087" w:rsidRDefault="00BC1087" w:rsidP="007F7E1D"/>
        </w:tc>
        <w:tc>
          <w:tcPr>
            <w:tcW w:w="6218" w:type="dxa"/>
          </w:tcPr>
          <w:p w14:paraId="4A5C0729" w14:textId="77777777" w:rsidR="00BC1087" w:rsidRDefault="00BC1087" w:rsidP="007F7E1D"/>
        </w:tc>
      </w:tr>
      <w:tr w:rsidR="00BC1087" w:rsidRPr="00677421" w14:paraId="58B65C37" w14:textId="77777777" w:rsidTr="007F7E1D">
        <w:trPr>
          <w:trHeight w:val="38"/>
        </w:trPr>
        <w:tc>
          <w:tcPr>
            <w:tcW w:w="2543" w:type="dxa"/>
            <w:vMerge/>
          </w:tcPr>
          <w:p w14:paraId="4CC89EA5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77AF8E2" w14:textId="77777777" w:rsidR="00BC1087" w:rsidRPr="00677421" w:rsidRDefault="00BC1087" w:rsidP="007F7E1D"/>
        </w:tc>
        <w:tc>
          <w:tcPr>
            <w:tcW w:w="6218" w:type="dxa"/>
          </w:tcPr>
          <w:p w14:paraId="53AAC0E1" w14:textId="77777777" w:rsidR="00BC1087" w:rsidRPr="00677421" w:rsidRDefault="00BC1087" w:rsidP="007F7E1D"/>
        </w:tc>
      </w:tr>
      <w:tr w:rsidR="00BC1087" w14:paraId="71B6EAEC" w14:textId="77777777" w:rsidTr="007F7E1D">
        <w:trPr>
          <w:trHeight w:val="38"/>
        </w:trPr>
        <w:tc>
          <w:tcPr>
            <w:tcW w:w="2543" w:type="dxa"/>
            <w:vMerge/>
          </w:tcPr>
          <w:p w14:paraId="66FC9A12" w14:textId="77777777" w:rsidR="00BC1087" w:rsidRPr="00E47CD8" w:rsidRDefault="00BC1087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3AF9A8E" w14:textId="77777777" w:rsidR="00BC1087" w:rsidRDefault="00BC1087" w:rsidP="007F7E1D"/>
        </w:tc>
        <w:tc>
          <w:tcPr>
            <w:tcW w:w="6218" w:type="dxa"/>
          </w:tcPr>
          <w:p w14:paraId="02C8F04A" w14:textId="77777777" w:rsidR="00BC1087" w:rsidRDefault="00BC1087" w:rsidP="007F7E1D"/>
        </w:tc>
      </w:tr>
      <w:tr w:rsidR="00BC1087" w:rsidRPr="00677421" w14:paraId="0838CDCC" w14:textId="77777777" w:rsidTr="007F7E1D">
        <w:tc>
          <w:tcPr>
            <w:tcW w:w="2543" w:type="dxa"/>
          </w:tcPr>
          <w:p w14:paraId="115F47BE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0F4FECB6" w14:textId="77777777" w:rsidR="00BC1087" w:rsidRPr="00677421" w:rsidRDefault="00BC1087" w:rsidP="007F7E1D"/>
        </w:tc>
      </w:tr>
      <w:tr w:rsidR="00BC1087" w:rsidRPr="00677421" w14:paraId="42B8B910" w14:textId="77777777" w:rsidTr="007F7E1D">
        <w:tc>
          <w:tcPr>
            <w:tcW w:w="2543" w:type="dxa"/>
          </w:tcPr>
          <w:p w14:paraId="063BD01F" w14:textId="77777777" w:rsidR="00BC1087" w:rsidRPr="00E47CD8" w:rsidRDefault="00BC1087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3FABF3E7" w14:textId="77777777" w:rsidR="00BC1087" w:rsidRPr="00677421" w:rsidRDefault="00BC1087" w:rsidP="007F7E1D"/>
        </w:tc>
      </w:tr>
      <w:tr w:rsidR="00BC1087" w:rsidRPr="00677421" w14:paraId="500EB5FA" w14:textId="77777777" w:rsidTr="007F7E1D">
        <w:tc>
          <w:tcPr>
            <w:tcW w:w="2543" w:type="dxa"/>
          </w:tcPr>
          <w:p w14:paraId="43A073FA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7D8E1D80" w14:textId="77777777" w:rsidR="00BC1087" w:rsidRPr="00677421" w:rsidRDefault="00BC1087" w:rsidP="007F7E1D"/>
        </w:tc>
      </w:tr>
      <w:tr w:rsidR="00BC1087" w:rsidRPr="00677421" w14:paraId="737C3D73" w14:textId="77777777" w:rsidTr="007F7E1D">
        <w:tc>
          <w:tcPr>
            <w:tcW w:w="2543" w:type="dxa"/>
          </w:tcPr>
          <w:p w14:paraId="5F682909" w14:textId="77777777" w:rsidR="00BC1087" w:rsidRPr="00E47CD8" w:rsidRDefault="00BC1087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39FB29B8" w14:textId="77777777" w:rsidR="00BC1087" w:rsidRPr="00677421" w:rsidRDefault="00BC1087" w:rsidP="007F7E1D"/>
        </w:tc>
      </w:tr>
    </w:tbl>
    <w:p w14:paraId="71B618DE" w14:textId="56857C57" w:rsidR="00EC2325" w:rsidRDefault="00EC2325" w:rsidP="0061075E"/>
    <w:p w14:paraId="59FFEF4B" w14:textId="77777777" w:rsidR="00EC2325" w:rsidRDefault="00EC2325">
      <w:pPr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EC2325" w:rsidRPr="008867A9" w14:paraId="3F0562A8" w14:textId="77777777" w:rsidTr="007F7E1D">
        <w:trPr>
          <w:trHeight w:val="274"/>
        </w:trPr>
        <w:tc>
          <w:tcPr>
            <w:tcW w:w="9344" w:type="dxa"/>
            <w:gridSpan w:val="3"/>
          </w:tcPr>
          <w:p w14:paraId="659C7A1C" w14:textId="779B1BB4" w:rsidR="00EC2325" w:rsidRPr="008867A9" w:rsidRDefault="00EC2325" w:rsidP="003D5A25">
            <w:pPr>
              <w:pStyle w:val="Listenabsatz"/>
            </w:pPr>
            <w:r>
              <w:lastRenderedPageBreak/>
              <w:t>UC</w:t>
            </w:r>
            <w:r w:rsidR="003D5A25">
              <w:t>7</w:t>
            </w:r>
            <w:r>
              <w:t>: Details zu einem Ergebnis einer Verbindungsauskunft anzeigen lassen</w:t>
            </w:r>
          </w:p>
        </w:tc>
      </w:tr>
      <w:tr w:rsidR="00EC2325" w:rsidRPr="00677421" w14:paraId="2FAED63B" w14:textId="77777777" w:rsidTr="007F7E1D">
        <w:tc>
          <w:tcPr>
            <w:tcW w:w="2543" w:type="dxa"/>
          </w:tcPr>
          <w:p w14:paraId="4CA6A2BE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2FBE3974" w14:textId="77777777" w:rsidR="00EC2325" w:rsidRPr="00677421" w:rsidRDefault="00EC2325" w:rsidP="007F7E1D"/>
        </w:tc>
      </w:tr>
      <w:tr w:rsidR="00EC2325" w:rsidRPr="00677421" w14:paraId="3A51301E" w14:textId="77777777" w:rsidTr="007F7E1D">
        <w:tc>
          <w:tcPr>
            <w:tcW w:w="2543" w:type="dxa"/>
          </w:tcPr>
          <w:p w14:paraId="615D6D06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582C65FB" w14:textId="77777777" w:rsidR="00EC2325" w:rsidRPr="00677421" w:rsidRDefault="00EC2325" w:rsidP="007F7E1D"/>
        </w:tc>
      </w:tr>
      <w:tr w:rsidR="00EC2325" w:rsidRPr="00677421" w14:paraId="0A2B899F" w14:textId="77777777" w:rsidTr="007F7E1D">
        <w:tc>
          <w:tcPr>
            <w:tcW w:w="2543" w:type="dxa"/>
          </w:tcPr>
          <w:p w14:paraId="57AFB1E2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0A4813C8" w14:textId="77777777" w:rsidR="00EC2325" w:rsidRPr="00677421" w:rsidRDefault="00EC2325" w:rsidP="007F7E1D"/>
        </w:tc>
      </w:tr>
      <w:tr w:rsidR="00EC2325" w:rsidRPr="00677421" w14:paraId="4E23E183" w14:textId="77777777" w:rsidTr="007F7E1D">
        <w:tc>
          <w:tcPr>
            <w:tcW w:w="2543" w:type="dxa"/>
          </w:tcPr>
          <w:p w14:paraId="434B4173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391AA475" w14:textId="77777777" w:rsidR="00EC2325" w:rsidRPr="00677421" w:rsidRDefault="00EC2325" w:rsidP="007F7E1D"/>
        </w:tc>
      </w:tr>
      <w:tr w:rsidR="00EC2325" w:rsidRPr="00677421" w14:paraId="0AFEB2F4" w14:textId="77777777" w:rsidTr="007F7E1D">
        <w:tc>
          <w:tcPr>
            <w:tcW w:w="2543" w:type="dxa"/>
          </w:tcPr>
          <w:p w14:paraId="518F4398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0020F25E" w14:textId="77777777" w:rsidR="00EC2325" w:rsidRPr="00677421" w:rsidRDefault="00EC2325" w:rsidP="007F7E1D"/>
        </w:tc>
      </w:tr>
      <w:tr w:rsidR="00EC2325" w:rsidRPr="00677421" w14:paraId="7AD4770E" w14:textId="77777777" w:rsidTr="007F7E1D">
        <w:tc>
          <w:tcPr>
            <w:tcW w:w="2543" w:type="dxa"/>
          </w:tcPr>
          <w:p w14:paraId="6823F3F6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46530ADC" w14:textId="77777777" w:rsidR="00EC2325" w:rsidRPr="00677421" w:rsidRDefault="00EC2325" w:rsidP="007F7E1D"/>
        </w:tc>
      </w:tr>
      <w:tr w:rsidR="00EC2325" w:rsidRPr="00677421" w14:paraId="55A05F12" w14:textId="77777777" w:rsidTr="007F7E1D">
        <w:tc>
          <w:tcPr>
            <w:tcW w:w="2543" w:type="dxa"/>
          </w:tcPr>
          <w:p w14:paraId="43E84BD2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41B19B52" w14:textId="77777777" w:rsidR="00EC2325" w:rsidRPr="00677421" w:rsidRDefault="00EC2325" w:rsidP="007F7E1D"/>
        </w:tc>
      </w:tr>
      <w:tr w:rsidR="00EC2325" w:rsidRPr="00677421" w14:paraId="111517D6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046C1DEB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42C474D2" w14:textId="77777777" w:rsidR="00EC2325" w:rsidRPr="00677421" w:rsidRDefault="00EC2325" w:rsidP="007F7E1D">
            <w:r>
              <w:t>10</w:t>
            </w:r>
          </w:p>
        </w:tc>
        <w:tc>
          <w:tcPr>
            <w:tcW w:w="6218" w:type="dxa"/>
          </w:tcPr>
          <w:p w14:paraId="05C27BD4" w14:textId="77777777" w:rsidR="00EC2325" w:rsidRPr="00677421" w:rsidRDefault="00EC2325" w:rsidP="007F7E1D"/>
        </w:tc>
      </w:tr>
      <w:tr w:rsidR="00EC2325" w:rsidRPr="00677421" w14:paraId="2AED6A72" w14:textId="77777777" w:rsidTr="007F7E1D">
        <w:trPr>
          <w:trHeight w:val="38"/>
        </w:trPr>
        <w:tc>
          <w:tcPr>
            <w:tcW w:w="2543" w:type="dxa"/>
            <w:vMerge/>
          </w:tcPr>
          <w:p w14:paraId="71401979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31E21A8" w14:textId="77777777" w:rsidR="00EC2325" w:rsidRPr="00677421" w:rsidRDefault="00EC2325" w:rsidP="007F7E1D">
            <w:r>
              <w:t>..</w:t>
            </w:r>
          </w:p>
        </w:tc>
        <w:tc>
          <w:tcPr>
            <w:tcW w:w="6218" w:type="dxa"/>
          </w:tcPr>
          <w:p w14:paraId="75FDF6AE" w14:textId="77777777" w:rsidR="00EC2325" w:rsidRPr="00677421" w:rsidRDefault="00EC2325" w:rsidP="007F7E1D"/>
        </w:tc>
      </w:tr>
      <w:tr w:rsidR="00EC2325" w14:paraId="253FAF25" w14:textId="77777777" w:rsidTr="007F7E1D">
        <w:trPr>
          <w:trHeight w:val="38"/>
        </w:trPr>
        <w:tc>
          <w:tcPr>
            <w:tcW w:w="2543" w:type="dxa"/>
            <w:vMerge/>
          </w:tcPr>
          <w:p w14:paraId="71196D5B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77852302" w14:textId="77777777" w:rsidR="00EC2325" w:rsidRDefault="00EC2325" w:rsidP="007F7E1D"/>
        </w:tc>
        <w:tc>
          <w:tcPr>
            <w:tcW w:w="6218" w:type="dxa"/>
          </w:tcPr>
          <w:p w14:paraId="499CF3BE" w14:textId="77777777" w:rsidR="00EC2325" w:rsidRDefault="00EC2325" w:rsidP="007F7E1D"/>
        </w:tc>
      </w:tr>
      <w:tr w:rsidR="00EC2325" w14:paraId="5CB7C3EB" w14:textId="77777777" w:rsidTr="007F7E1D">
        <w:trPr>
          <w:trHeight w:val="38"/>
        </w:trPr>
        <w:tc>
          <w:tcPr>
            <w:tcW w:w="2543" w:type="dxa"/>
            <w:vMerge/>
          </w:tcPr>
          <w:p w14:paraId="172EE03B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7C5CFD57" w14:textId="77777777" w:rsidR="00EC2325" w:rsidRDefault="00EC2325" w:rsidP="007F7E1D"/>
        </w:tc>
        <w:tc>
          <w:tcPr>
            <w:tcW w:w="6218" w:type="dxa"/>
          </w:tcPr>
          <w:p w14:paraId="166FDE81" w14:textId="77777777" w:rsidR="00EC2325" w:rsidRDefault="00EC2325" w:rsidP="007F7E1D"/>
        </w:tc>
      </w:tr>
      <w:tr w:rsidR="00EC2325" w14:paraId="4CC0EEFF" w14:textId="77777777" w:rsidTr="007F7E1D">
        <w:trPr>
          <w:trHeight w:val="38"/>
        </w:trPr>
        <w:tc>
          <w:tcPr>
            <w:tcW w:w="2543" w:type="dxa"/>
            <w:vMerge/>
          </w:tcPr>
          <w:p w14:paraId="10E3EC09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12E2CAB2" w14:textId="77777777" w:rsidR="00EC2325" w:rsidRDefault="00EC2325" w:rsidP="007F7E1D"/>
        </w:tc>
        <w:tc>
          <w:tcPr>
            <w:tcW w:w="6218" w:type="dxa"/>
          </w:tcPr>
          <w:p w14:paraId="2186D5B3" w14:textId="77777777" w:rsidR="00EC2325" w:rsidRDefault="00EC2325" w:rsidP="007F7E1D"/>
        </w:tc>
      </w:tr>
      <w:tr w:rsidR="00EC2325" w:rsidRPr="00677421" w14:paraId="466A56EA" w14:textId="77777777" w:rsidTr="007F7E1D">
        <w:trPr>
          <w:trHeight w:val="38"/>
        </w:trPr>
        <w:tc>
          <w:tcPr>
            <w:tcW w:w="2543" w:type="dxa"/>
            <w:vMerge/>
          </w:tcPr>
          <w:p w14:paraId="209D849B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5F4EB39" w14:textId="77777777" w:rsidR="00EC2325" w:rsidRPr="00677421" w:rsidRDefault="00EC2325" w:rsidP="007F7E1D"/>
        </w:tc>
        <w:tc>
          <w:tcPr>
            <w:tcW w:w="6218" w:type="dxa"/>
          </w:tcPr>
          <w:p w14:paraId="2FF0DD66" w14:textId="77777777" w:rsidR="00EC2325" w:rsidRPr="00677421" w:rsidRDefault="00EC2325" w:rsidP="007F7E1D"/>
        </w:tc>
      </w:tr>
      <w:tr w:rsidR="00EC2325" w14:paraId="15D6D836" w14:textId="77777777" w:rsidTr="007F7E1D">
        <w:trPr>
          <w:trHeight w:val="38"/>
        </w:trPr>
        <w:tc>
          <w:tcPr>
            <w:tcW w:w="2543" w:type="dxa"/>
            <w:vMerge/>
          </w:tcPr>
          <w:p w14:paraId="78952612" w14:textId="77777777" w:rsidR="00EC2325" w:rsidRPr="00E47CD8" w:rsidRDefault="00EC2325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CE2834B" w14:textId="77777777" w:rsidR="00EC2325" w:rsidRDefault="00EC2325" w:rsidP="007F7E1D"/>
        </w:tc>
        <w:tc>
          <w:tcPr>
            <w:tcW w:w="6218" w:type="dxa"/>
          </w:tcPr>
          <w:p w14:paraId="68D3865F" w14:textId="77777777" w:rsidR="00EC2325" w:rsidRDefault="00EC2325" w:rsidP="007F7E1D"/>
        </w:tc>
      </w:tr>
      <w:tr w:rsidR="00EC2325" w:rsidRPr="00677421" w14:paraId="04F2673F" w14:textId="77777777" w:rsidTr="007F7E1D">
        <w:tc>
          <w:tcPr>
            <w:tcW w:w="2543" w:type="dxa"/>
          </w:tcPr>
          <w:p w14:paraId="6E314018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7274C690" w14:textId="77777777" w:rsidR="00EC2325" w:rsidRPr="00677421" w:rsidRDefault="00EC2325" w:rsidP="007F7E1D"/>
        </w:tc>
      </w:tr>
      <w:tr w:rsidR="00EC2325" w:rsidRPr="00677421" w14:paraId="65714843" w14:textId="77777777" w:rsidTr="007F7E1D">
        <w:tc>
          <w:tcPr>
            <w:tcW w:w="2543" w:type="dxa"/>
          </w:tcPr>
          <w:p w14:paraId="626F82C6" w14:textId="77777777" w:rsidR="00EC2325" w:rsidRPr="00E47CD8" w:rsidRDefault="00EC2325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6AF8CA2E" w14:textId="77777777" w:rsidR="00EC2325" w:rsidRPr="00677421" w:rsidRDefault="00EC2325" w:rsidP="007F7E1D"/>
        </w:tc>
      </w:tr>
      <w:tr w:rsidR="00EC2325" w:rsidRPr="00677421" w14:paraId="654C7BB5" w14:textId="77777777" w:rsidTr="007F7E1D">
        <w:tc>
          <w:tcPr>
            <w:tcW w:w="2543" w:type="dxa"/>
          </w:tcPr>
          <w:p w14:paraId="45EE0E6D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58AC4E80" w14:textId="77777777" w:rsidR="00EC2325" w:rsidRPr="00677421" w:rsidRDefault="00EC2325" w:rsidP="007F7E1D"/>
        </w:tc>
      </w:tr>
      <w:tr w:rsidR="00EC2325" w:rsidRPr="00677421" w14:paraId="5CEEDAC8" w14:textId="77777777" w:rsidTr="007F7E1D">
        <w:tc>
          <w:tcPr>
            <w:tcW w:w="2543" w:type="dxa"/>
          </w:tcPr>
          <w:p w14:paraId="4232CE95" w14:textId="77777777" w:rsidR="00EC2325" w:rsidRPr="00E47CD8" w:rsidRDefault="00EC2325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322BFF53" w14:textId="77777777" w:rsidR="00EC2325" w:rsidRPr="00677421" w:rsidRDefault="00EC2325" w:rsidP="007F7E1D"/>
        </w:tc>
      </w:tr>
    </w:tbl>
    <w:p w14:paraId="7B3ED029" w14:textId="5E72B4A7" w:rsidR="00EC2325" w:rsidRDefault="00EC2325" w:rsidP="006107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583"/>
        <w:gridCol w:w="6218"/>
      </w:tblGrid>
      <w:tr w:rsidR="00304984" w:rsidRPr="008867A9" w14:paraId="303AF51F" w14:textId="77777777" w:rsidTr="007F7E1D">
        <w:trPr>
          <w:trHeight w:val="274"/>
        </w:trPr>
        <w:tc>
          <w:tcPr>
            <w:tcW w:w="9344" w:type="dxa"/>
            <w:gridSpan w:val="3"/>
          </w:tcPr>
          <w:p w14:paraId="136BF8F8" w14:textId="177EFFE0" w:rsidR="00304984" w:rsidRPr="008867A9" w:rsidRDefault="00304984" w:rsidP="003D5A25">
            <w:pPr>
              <w:pStyle w:val="Listenabsatz"/>
            </w:pPr>
            <w:r>
              <w:t>UC</w:t>
            </w:r>
            <w:r w:rsidR="003D5A25">
              <w:t>8</w:t>
            </w:r>
            <w:r>
              <w:t>: Einstellungen zur Barrierefreiheit verändern</w:t>
            </w:r>
          </w:p>
        </w:tc>
      </w:tr>
      <w:tr w:rsidR="00304984" w:rsidRPr="00677421" w14:paraId="02BA363D" w14:textId="77777777" w:rsidTr="007F7E1D">
        <w:tc>
          <w:tcPr>
            <w:tcW w:w="2543" w:type="dxa"/>
          </w:tcPr>
          <w:p w14:paraId="60DA747C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Kurzbeschreibung / Ziel</w:t>
            </w:r>
          </w:p>
        </w:tc>
        <w:tc>
          <w:tcPr>
            <w:tcW w:w="6801" w:type="dxa"/>
            <w:gridSpan w:val="2"/>
          </w:tcPr>
          <w:p w14:paraId="37B3AB2A" w14:textId="77777777" w:rsidR="00304984" w:rsidRPr="00677421" w:rsidRDefault="00304984" w:rsidP="007F7E1D"/>
        </w:tc>
      </w:tr>
      <w:tr w:rsidR="00304984" w:rsidRPr="00677421" w14:paraId="53793994" w14:textId="77777777" w:rsidTr="007F7E1D">
        <w:tc>
          <w:tcPr>
            <w:tcW w:w="2543" w:type="dxa"/>
          </w:tcPr>
          <w:p w14:paraId="3CBF7CAE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Akteur(e)</w:t>
            </w:r>
          </w:p>
        </w:tc>
        <w:tc>
          <w:tcPr>
            <w:tcW w:w="6801" w:type="dxa"/>
            <w:gridSpan w:val="2"/>
          </w:tcPr>
          <w:p w14:paraId="191EF3BC" w14:textId="77777777" w:rsidR="00304984" w:rsidRPr="00677421" w:rsidRDefault="00304984" w:rsidP="007F7E1D"/>
        </w:tc>
      </w:tr>
      <w:tr w:rsidR="00304984" w:rsidRPr="00677421" w14:paraId="16DA505D" w14:textId="77777777" w:rsidTr="007F7E1D">
        <w:tc>
          <w:tcPr>
            <w:tcW w:w="2543" w:type="dxa"/>
          </w:tcPr>
          <w:p w14:paraId="6CA2CB23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Auslöser</w:t>
            </w:r>
          </w:p>
        </w:tc>
        <w:tc>
          <w:tcPr>
            <w:tcW w:w="6801" w:type="dxa"/>
            <w:gridSpan w:val="2"/>
          </w:tcPr>
          <w:p w14:paraId="3C57FEE4" w14:textId="77777777" w:rsidR="00304984" w:rsidRPr="00677421" w:rsidRDefault="00304984" w:rsidP="007F7E1D"/>
        </w:tc>
      </w:tr>
      <w:tr w:rsidR="00304984" w:rsidRPr="00677421" w14:paraId="5C5F1859" w14:textId="77777777" w:rsidTr="007F7E1D">
        <w:tc>
          <w:tcPr>
            <w:tcW w:w="2543" w:type="dxa"/>
          </w:tcPr>
          <w:p w14:paraId="5049C9F7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Vorbedingung</w:t>
            </w:r>
          </w:p>
        </w:tc>
        <w:tc>
          <w:tcPr>
            <w:tcW w:w="6801" w:type="dxa"/>
            <w:gridSpan w:val="2"/>
          </w:tcPr>
          <w:p w14:paraId="39D5DBD4" w14:textId="77777777" w:rsidR="00304984" w:rsidRPr="00677421" w:rsidRDefault="00304984" w:rsidP="007F7E1D"/>
        </w:tc>
      </w:tr>
      <w:tr w:rsidR="00304984" w:rsidRPr="00677421" w14:paraId="5CCF4EAF" w14:textId="77777777" w:rsidTr="007F7E1D">
        <w:tc>
          <w:tcPr>
            <w:tcW w:w="2543" w:type="dxa"/>
          </w:tcPr>
          <w:p w14:paraId="47360159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 xml:space="preserve">Nachbedingungen </w:t>
            </w:r>
          </w:p>
        </w:tc>
        <w:tc>
          <w:tcPr>
            <w:tcW w:w="6801" w:type="dxa"/>
            <w:gridSpan w:val="2"/>
          </w:tcPr>
          <w:p w14:paraId="7DDE8633" w14:textId="77777777" w:rsidR="00304984" w:rsidRPr="00677421" w:rsidRDefault="00304984" w:rsidP="007F7E1D"/>
        </w:tc>
      </w:tr>
      <w:tr w:rsidR="00304984" w:rsidRPr="00677421" w14:paraId="4F2A7031" w14:textId="77777777" w:rsidTr="007F7E1D">
        <w:tc>
          <w:tcPr>
            <w:tcW w:w="2543" w:type="dxa"/>
          </w:tcPr>
          <w:p w14:paraId="180A68AB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 xml:space="preserve">Eingehende Informationen </w:t>
            </w:r>
          </w:p>
        </w:tc>
        <w:tc>
          <w:tcPr>
            <w:tcW w:w="6801" w:type="dxa"/>
            <w:gridSpan w:val="2"/>
          </w:tcPr>
          <w:p w14:paraId="625E1A79" w14:textId="77777777" w:rsidR="00304984" w:rsidRPr="00677421" w:rsidRDefault="00304984" w:rsidP="007F7E1D"/>
        </w:tc>
      </w:tr>
      <w:tr w:rsidR="00304984" w:rsidRPr="00677421" w14:paraId="0076C714" w14:textId="77777777" w:rsidTr="007F7E1D">
        <w:tc>
          <w:tcPr>
            <w:tcW w:w="2543" w:type="dxa"/>
          </w:tcPr>
          <w:p w14:paraId="2A1EF8A5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Ergebnis</w:t>
            </w:r>
          </w:p>
        </w:tc>
        <w:tc>
          <w:tcPr>
            <w:tcW w:w="6801" w:type="dxa"/>
            <w:gridSpan w:val="2"/>
          </w:tcPr>
          <w:p w14:paraId="01359A8D" w14:textId="77777777" w:rsidR="00304984" w:rsidRPr="00677421" w:rsidRDefault="00304984" w:rsidP="007F7E1D"/>
        </w:tc>
      </w:tr>
      <w:tr w:rsidR="00304984" w:rsidRPr="00677421" w14:paraId="000A368A" w14:textId="77777777" w:rsidTr="007F7E1D">
        <w:trPr>
          <w:trHeight w:val="40"/>
        </w:trPr>
        <w:tc>
          <w:tcPr>
            <w:tcW w:w="2543" w:type="dxa"/>
            <w:vMerge w:val="restart"/>
          </w:tcPr>
          <w:p w14:paraId="67BFF20D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Ablauf</w:t>
            </w:r>
          </w:p>
        </w:tc>
        <w:tc>
          <w:tcPr>
            <w:tcW w:w="583" w:type="dxa"/>
          </w:tcPr>
          <w:p w14:paraId="49B5D35E" w14:textId="77777777" w:rsidR="00304984" w:rsidRPr="00677421" w:rsidRDefault="00304984" w:rsidP="007F7E1D">
            <w:r>
              <w:t>10</w:t>
            </w:r>
          </w:p>
        </w:tc>
        <w:tc>
          <w:tcPr>
            <w:tcW w:w="6218" w:type="dxa"/>
          </w:tcPr>
          <w:p w14:paraId="5F7AAB4B" w14:textId="77777777" w:rsidR="00304984" w:rsidRPr="00677421" w:rsidRDefault="00304984" w:rsidP="007F7E1D"/>
        </w:tc>
      </w:tr>
      <w:tr w:rsidR="00304984" w:rsidRPr="00677421" w14:paraId="4BFD8556" w14:textId="77777777" w:rsidTr="007F7E1D">
        <w:trPr>
          <w:trHeight w:val="38"/>
        </w:trPr>
        <w:tc>
          <w:tcPr>
            <w:tcW w:w="2543" w:type="dxa"/>
            <w:vMerge/>
          </w:tcPr>
          <w:p w14:paraId="22DAFAE4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45D7BD7E" w14:textId="77777777" w:rsidR="00304984" w:rsidRPr="00677421" w:rsidRDefault="00304984" w:rsidP="007F7E1D">
            <w:r>
              <w:t>..</w:t>
            </w:r>
          </w:p>
        </w:tc>
        <w:tc>
          <w:tcPr>
            <w:tcW w:w="6218" w:type="dxa"/>
          </w:tcPr>
          <w:p w14:paraId="008D68E3" w14:textId="77777777" w:rsidR="00304984" w:rsidRPr="00677421" w:rsidRDefault="00304984" w:rsidP="007F7E1D"/>
        </w:tc>
      </w:tr>
      <w:tr w:rsidR="00304984" w14:paraId="7CB5954A" w14:textId="77777777" w:rsidTr="007F7E1D">
        <w:trPr>
          <w:trHeight w:val="38"/>
        </w:trPr>
        <w:tc>
          <w:tcPr>
            <w:tcW w:w="2543" w:type="dxa"/>
            <w:vMerge/>
          </w:tcPr>
          <w:p w14:paraId="57F108E9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4EFC1B0" w14:textId="77777777" w:rsidR="00304984" w:rsidRDefault="00304984" w:rsidP="007F7E1D"/>
        </w:tc>
        <w:tc>
          <w:tcPr>
            <w:tcW w:w="6218" w:type="dxa"/>
          </w:tcPr>
          <w:p w14:paraId="0CE65E1F" w14:textId="77777777" w:rsidR="00304984" w:rsidRDefault="00304984" w:rsidP="007F7E1D"/>
        </w:tc>
      </w:tr>
      <w:tr w:rsidR="00304984" w14:paraId="1E0275F6" w14:textId="77777777" w:rsidTr="007F7E1D">
        <w:trPr>
          <w:trHeight w:val="38"/>
        </w:trPr>
        <w:tc>
          <w:tcPr>
            <w:tcW w:w="2543" w:type="dxa"/>
            <w:vMerge/>
          </w:tcPr>
          <w:p w14:paraId="5D2D2367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27B4196F" w14:textId="77777777" w:rsidR="00304984" w:rsidRDefault="00304984" w:rsidP="007F7E1D"/>
        </w:tc>
        <w:tc>
          <w:tcPr>
            <w:tcW w:w="6218" w:type="dxa"/>
          </w:tcPr>
          <w:p w14:paraId="43408A32" w14:textId="77777777" w:rsidR="00304984" w:rsidRDefault="00304984" w:rsidP="007F7E1D"/>
        </w:tc>
      </w:tr>
      <w:tr w:rsidR="00304984" w14:paraId="1222E298" w14:textId="77777777" w:rsidTr="007F7E1D">
        <w:trPr>
          <w:trHeight w:val="38"/>
        </w:trPr>
        <w:tc>
          <w:tcPr>
            <w:tcW w:w="2543" w:type="dxa"/>
            <w:vMerge/>
          </w:tcPr>
          <w:p w14:paraId="5F741104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02BDBE91" w14:textId="77777777" w:rsidR="00304984" w:rsidRDefault="00304984" w:rsidP="007F7E1D"/>
        </w:tc>
        <w:tc>
          <w:tcPr>
            <w:tcW w:w="6218" w:type="dxa"/>
          </w:tcPr>
          <w:p w14:paraId="44447AAC" w14:textId="77777777" w:rsidR="00304984" w:rsidRDefault="00304984" w:rsidP="007F7E1D"/>
        </w:tc>
      </w:tr>
      <w:tr w:rsidR="00304984" w:rsidRPr="00677421" w14:paraId="3ECF0C38" w14:textId="77777777" w:rsidTr="007F7E1D">
        <w:trPr>
          <w:trHeight w:val="38"/>
        </w:trPr>
        <w:tc>
          <w:tcPr>
            <w:tcW w:w="2543" w:type="dxa"/>
            <w:vMerge/>
          </w:tcPr>
          <w:p w14:paraId="5F5B9DFC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58C8B24C" w14:textId="77777777" w:rsidR="00304984" w:rsidRPr="00677421" w:rsidRDefault="00304984" w:rsidP="007F7E1D"/>
        </w:tc>
        <w:tc>
          <w:tcPr>
            <w:tcW w:w="6218" w:type="dxa"/>
          </w:tcPr>
          <w:p w14:paraId="266D0113" w14:textId="77777777" w:rsidR="00304984" w:rsidRPr="00677421" w:rsidRDefault="00304984" w:rsidP="007F7E1D"/>
        </w:tc>
      </w:tr>
      <w:tr w:rsidR="00304984" w14:paraId="25EE1079" w14:textId="77777777" w:rsidTr="007F7E1D">
        <w:trPr>
          <w:trHeight w:val="38"/>
        </w:trPr>
        <w:tc>
          <w:tcPr>
            <w:tcW w:w="2543" w:type="dxa"/>
            <w:vMerge/>
          </w:tcPr>
          <w:p w14:paraId="2814A3C6" w14:textId="77777777" w:rsidR="00304984" w:rsidRPr="00E47CD8" w:rsidRDefault="00304984" w:rsidP="007F7E1D">
            <w:pPr>
              <w:rPr>
                <w:b/>
              </w:rPr>
            </w:pPr>
          </w:p>
        </w:tc>
        <w:tc>
          <w:tcPr>
            <w:tcW w:w="583" w:type="dxa"/>
          </w:tcPr>
          <w:p w14:paraId="3ADBBE31" w14:textId="77777777" w:rsidR="00304984" w:rsidRDefault="00304984" w:rsidP="007F7E1D"/>
        </w:tc>
        <w:tc>
          <w:tcPr>
            <w:tcW w:w="6218" w:type="dxa"/>
          </w:tcPr>
          <w:p w14:paraId="1B1C40C9" w14:textId="77777777" w:rsidR="00304984" w:rsidRDefault="00304984" w:rsidP="007F7E1D"/>
        </w:tc>
      </w:tr>
      <w:tr w:rsidR="00304984" w:rsidRPr="00677421" w14:paraId="6BE75A9B" w14:textId="77777777" w:rsidTr="007F7E1D">
        <w:tc>
          <w:tcPr>
            <w:tcW w:w="2543" w:type="dxa"/>
          </w:tcPr>
          <w:p w14:paraId="38FAC74D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Status</w:t>
            </w:r>
          </w:p>
        </w:tc>
        <w:tc>
          <w:tcPr>
            <w:tcW w:w="6801" w:type="dxa"/>
            <w:gridSpan w:val="2"/>
          </w:tcPr>
          <w:p w14:paraId="07BCAA8B" w14:textId="77777777" w:rsidR="00304984" w:rsidRPr="00677421" w:rsidRDefault="00304984" w:rsidP="007F7E1D"/>
        </w:tc>
      </w:tr>
      <w:tr w:rsidR="00304984" w:rsidRPr="00677421" w14:paraId="23E4C27B" w14:textId="77777777" w:rsidTr="007F7E1D">
        <w:tc>
          <w:tcPr>
            <w:tcW w:w="2543" w:type="dxa"/>
          </w:tcPr>
          <w:p w14:paraId="258BCA6C" w14:textId="77777777" w:rsidR="00304984" w:rsidRPr="00E47CD8" w:rsidRDefault="00304984" w:rsidP="007F7E1D">
            <w:pPr>
              <w:rPr>
                <w:b/>
              </w:rPr>
            </w:pPr>
            <w:r>
              <w:rPr>
                <w:b/>
              </w:rPr>
              <w:t>Priorität im Projekt</w:t>
            </w:r>
          </w:p>
        </w:tc>
        <w:tc>
          <w:tcPr>
            <w:tcW w:w="6801" w:type="dxa"/>
            <w:gridSpan w:val="2"/>
          </w:tcPr>
          <w:p w14:paraId="7EE14A1A" w14:textId="77777777" w:rsidR="00304984" w:rsidRPr="00677421" w:rsidRDefault="00304984" w:rsidP="007F7E1D"/>
        </w:tc>
      </w:tr>
      <w:tr w:rsidR="00304984" w:rsidRPr="00677421" w14:paraId="146C07A3" w14:textId="77777777" w:rsidTr="007F7E1D">
        <w:tc>
          <w:tcPr>
            <w:tcW w:w="2543" w:type="dxa"/>
          </w:tcPr>
          <w:p w14:paraId="1A05A60D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Kommentare</w:t>
            </w:r>
          </w:p>
        </w:tc>
        <w:tc>
          <w:tcPr>
            <w:tcW w:w="6801" w:type="dxa"/>
            <w:gridSpan w:val="2"/>
          </w:tcPr>
          <w:p w14:paraId="65C0117E" w14:textId="77777777" w:rsidR="00304984" w:rsidRPr="00677421" w:rsidRDefault="00304984" w:rsidP="007F7E1D"/>
        </w:tc>
      </w:tr>
      <w:tr w:rsidR="00304984" w:rsidRPr="00677421" w14:paraId="74D4229C" w14:textId="77777777" w:rsidTr="007F7E1D">
        <w:tc>
          <w:tcPr>
            <w:tcW w:w="2543" w:type="dxa"/>
          </w:tcPr>
          <w:p w14:paraId="0F6DAB2B" w14:textId="77777777" w:rsidR="00304984" w:rsidRPr="00E47CD8" w:rsidRDefault="00304984" w:rsidP="007F7E1D">
            <w:pPr>
              <w:rPr>
                <w:b/>
              </w:rPr>
            </w:pPr>
            <w:r w:rsidRPr="00E47CD8">
              <w:rPr>
                <w:b/>
              </w:rPr>
              <w:t>Referenzen Anforderungen</w:t>
            </w:r>
          </w:p>
        </w:tc>
        <w:tc>
          <w:tcPr>
            <w:tcW w:w="6801" w:type="dxa"/>
            <w:gridSpan w:val="2"/>
          </w:tcPr>
          <w:p w14:paraId="7D4C57E0" w14:textId="77777777" w:rsidR="00304984" w:rsidRPr="00677421" w:rsidRDefault="00304984" w:rsidP="007F7E1D"/>
        </w:tc>
      </w:tr>
    </w:tbl>
    <w:p w14:paraId="71895A29" w14:textId="67DA8444" w:rsidR="003D5A25" w:rsidRDefault="003D5A25" w:rsidP="0061075E"/>
    <w:p w14:paraId="45110463" w14:textId="77777777" w:rsidR="003D5A25" w:rsidRDefault="003D5A25">
      <w:pPr>
        <w:jc w:val="left"/>
      </w:pPr>
      <w:r>
        <w:br w:type="page"/>
      </w:r>
    </w:p>
    <w:p w14:paraId="7EBC74D5" w14:textId="7CAE63E6" w:rsidR="0061075E" w:rsidRDefault="0061075E" w:rsidP="0061075E">
      <w:pPr>
        <w:pStyle w:val="berschrift3"/>
      </w:pPr>
      <w:r>
        <w:lastRenderedPageBreak/>
        <w:t>Anforderungen</w:t>
      </w:r>
    </w:p>
    <w:p w14:paraId="41FCC11B" w14:textId="0D5E01A1" w:rsidR="0061075E" w:rsidRPr="007D7B06" w:rsidRDefault="0061075E" w:rsidP="0061075E">
      <w:r>
        <w:t>[TODO: Verweis auf Excel-Tabelle]</w:t>
      </w:r>
    </w:p>
    <w:p w14:paraId="493B71E7" w14:textId="53A404F5" w:rsidR="0061075E" w:rsidRPr="0061075E" w:rsidRDefault="0061075E" w:rsidP="0061075E"/>
    <w:sectPr w:rsidR="0061075E" w:rsidRPr="0061075E" w:rsidSect="008D27B6"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ine Keller" w:date="2018-03-26T11:06:00Z" w:initials="CK">
    <w:p w14:paraId="4536D475" w14:textId="6F3DDAB0" w:rsidR="003D5A25" w:rsidRDefault="003D5A25">
      <w:pPr>
        <w:pStyle w:val="Kommentartext"/>
      </w:pPr>
      <w:r>
        <w:rPr>
          <w:rStyle w:val="Kommentarzeichen"/>
        </w:rPr>
        <w:annotationRef/>
      </w:r>
      <w:r>
        <w:t>Nehmen Sie die Möglichkeit mit auf, einen Bereich auszuwählen, in dem der POI gesucht werden soll (siehe Kap. 1 Lastenheft)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6D4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B30918" w16cid:durableId="1E5AA4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B0D7C" w14:textId="77777777" w:rsidR="00AF585B" w:rsidRDefault="00AF585B" w:rsidP="00D11280">
      <w:r>
        <w:separator/>
      </w:r>
    </w:p>
  </w:endnote>
  <w:endnote w:type="continuationSeparator" w:id="0">
    <w:p w14:paraId="1C94F3BF" w14:textId="77777777" w:rsidR="00AF585B" w:rsidRDefault="00AF585B" w:rsidP="00D1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egoe UI Light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47201" w14:textId="77777777" w:rsidR="008A0D82" w:rsidRPr="008A0D82" w:rsidRDefault="008A0D82" w:rsidP="00D11280">
    <w:pPr>
      <w:pStyle w:val="Fuzeile"/>
      <w:rPr>
        <w:rStyle w:val="Seitenzahl"/>
      </w:rPr>
    </w:pPr>
    <w:r>
      <w:rPr>
        <w:noProof/>
        <w:lang w:eastAsia="de-DE"/>
        <w14:ligatures w14:val="non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C28D22" wp14:editId="41AD110A">
              <wp:simplePos x="0" y="0"/>
              <wp:positionH relativeFrom="column">
                <wp:posOffset>4320540</wp:posOffset>
              </wp:positionH>
              <wp:positionV relativeFrom="paragraph">
                <wp:posOffset>1270</wp:posOffset>
              </wp:positionV>
              <wp:extent cx="1260000" cy="306000"/>
              <wp:effectExtent l="0" t="0" r="0" b="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0000" cy="30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4D6785" w14:textId="443E0C48" w:rsidR="008A0D82" w:rsidRDefault="00AF585B" w:rsidP="00D11280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DATE   \* MERGEFORMAT </w:instrText>
                          </w:r>
                          <w:r>
                            <w:fldChar w:fldCharType="separate"/>
                          </w:r>
                          <w:r w:rsidR="007214B5">
                            <w:rPr>
                              <w:noProof/>
                            </w:rPr>
                            <w:t>27.03.2018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B894BA8" w14:textId="77777777" w:rsidR="008A0D82" w:rsidRDefault="008A0D82" w:rsidP="00D11280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28D22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340.2pt;margin-top:.1pt;width:99.2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" filled="f" stroked="f" strokeweight=".5pt">
              <v:textbox inset="0,0,0,0">
                <w:txbxContent>
                  <w:p w14:paraId="534D6785" w14:textId="443E0C48" w:rsidR="008A0D82" w:rsidRDefault="00AF585B" w:rsidP="00D11280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 xml:space="preserve"> DATE   \* MERGEFORMAT </w:instrText>
                    </w:r>
                    <w:r>
                      <w:fldChar w:fldCharType="separate"/>
                    </w:r>
                    <w:r w:rsidR="007214B5">
                      <w:rPr>
                        <w:noProof/>
                      </w:rPr>
                      <w:t>27.03.2018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B894BA8" w14:textId="77777777" w:rsidR="008A0D82" w:rsidRDefault="008A0D82" w:rsidP="00D11280"/>
                </w:txbxContent>
              </v:textbox>
            </v:shape>
          </w:pict>
        </mc:Fallback>
      </mc:AlternateContent>
    </w:r>
    <w:r w:rsidR="00E029E9" w:rsidRPr="008A0D82">
      <w:rPr>
        <w:rStyle w:val="Fett"/>
        <w:b w:val="0"/>
        <w:bCs w:val="0"/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73959C" wp14:editId="183F4782">
              <wp:simplePos x="0" y="0"/>
              <wp:positionH relativeFrom="rightMargin">
                <wp:posOffset>-360045</wp:posOffset>
              </wp:positionH>
              <wp:positionV relativeFrom="paragraph">
                <wp:posOffset>0</wp:posOffset>
              </wp:positionV>
              <wp:extent cx="360000" cy="306000"/>
              <wp:effectExtent l="0" t="0" r="2540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" cy="30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1B8187" w14:textId="19EB9DE8" w:rsidR="00E029E9" w:rsidRDefault="00E029E9" w:rsidP="00D11280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F3DB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3959C" id="Textfeld 3" o:spid="_x0000_s1027" type="#_x0000_t202" style="position:absolute;left:0;text-align:left;margin-left:-28.35pt;margin-top:0;width:28.3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" filled="f" stroked="f" strokeweight=".5pt">
              <v:textbox inset="0,0,0,0">
                <w:txbxContent>
                  <w:p w14:paraId="4E1B8187" w14:textId="19EB9DE8" w:rsidR="00E029E9" w:rsidRDefault="00E029E9" w:rsidP="00D11280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F3DB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029E9" w:rsidRPr="008A0D82">
      <w:rPr>
        <w:rStyle w:val="Fett"/>
        <w:b w:val="0"/>
        <w:bCs w:val="0"/>
      </w:rPr>
      <w:t>Hochschule Karlsruhe</w:t>
    </w:r>
    <w:r w:rsidR="00E029E9" w:rsidRPr="008A0D82">
      <w:t xml:space="preserve"> </w:t>
    </w:r>
  </w:p>
  <w:p w14:paraId="3E763E85" w14:textId="77777777" w:rsidR="00E029E9" w:rsidRDefault="00E029E9" w:rsidP="00D11280">
    <w:pPr>
      <w:pStyle w:val="Fuzeile"/>
      <w:rPr>
        <w:rStyle w:val="Seitenzahl"/>
      </w:rPr>
    </w:pPr>
    <w:r w:rsidRPr="008A0D82">
      <w:rPr>
        <w:rStyle w:val="Seitenzahl"/>
      </w:rPr>
      <w:t>Institut für Ubiquitäre Mobilitätssysteme</w:t>
    </w:r>
  </w:p>
  <w:p w14:paraId="594949F5" w14:textId="77777777" w:rsidR="008A0D82" w:rsidRPr="008A0D82" w:rsidRDefault="008A0D82" w:rsidP="00D11280">
    <w:pPr>
      <w:pStyle w:val="Fuzeile"/>
    </w:pPr>
    <w:r>
      <w:rPr>
        <w:rStyle w:val="Seitenzahl"/>
      </w:rPr>
      <w:t>Prof. Dr.-Ing. Thomas Schlegel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F890" w14:textId="77777777" w:rsidR="008A0D82" w:rsidRPr="003F3603" w:rsidRDefault="008A0D82" w:rsidP="00D11280">
    <w:pPr>
      <w:pStyle w:val="Fuzeile"/>
      <w:rPr>
        <w:rStyle w:val="Seitenzahl"/>
      </w:rPr>
    </w:pPr>
    <w:r w:rsidRPr="003F3603">
      <w:rPr>
        <w:rStyle w:val="Fett"/>
        <w:b w:val="0"/>
        <w:bCs w:val="0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49B704" wp14:editId="79FF1A32">
              <wp:simplePos x="0" y="0"/>
              <wp:positionH relativeFrom="rightMargin">
                <wp:posOffset>-360045</wp:posOffset>
              </wp:positionH>
              <wp:positionV relativeFrom="paragraph">
                <wp:posOffset>0</wp:posOffset>
              </wp:positionV>
              <wp:extent cx="360000" cy="306000"/>
              <wp:effectExtent l="0" t="0" r="254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" cy="30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C12771" w14:textId="356AC8BC" w:rsidR="008A0D82" w:rsidRDefault="008A0D82" w:rsidP="00D11280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F3DB6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9B70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style="position:absolute;left:0;text-align:left;margin-left:-28.35pt;margin-top:0;width:28.35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" filled="f" stroked="f" strokeweight=".5pt">
              <v:textbox inset="0,0,0,0">
                <w:txbxContent>
                  <w:p w14:paraId="44C12771" w14:textId="356AC8BC" w:rsidR="008A0D82" w:rsidRDefault="008A0D82" w:rsidP="00D11280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F3DB6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F3603">
      <w:rPr>
        <w:rStyle w:val="Fett"/>
        <w:b w:val="0"/>
        <w:bCs w:val="0"/>
      </w:rPr>
      <w:t>Hochschule Karlsruhe</w:t>
    </w:r>
    <w:r w:rsidRPr="003F3603">
      <w:t xml:space="preserve"> </w:t>
    </w:r>
  </w:p>
  <w:p w14:paraId="3AB6772B" w14:textId="77777777" w:rsidR="008A0D82" w:rsidRPr="003F3603" w:rsidRDefault="008A0D82" w:rsidP="00D11280">
    <w:pPr>
      <w:pStyle w:val="Fuzeile"/>
      <w:rPr>
        <w:rStyle w:val="Seitenzahl"/>
      </w:rPr>
    </w:pPr>
    <w:r w:rsidRPr="003F3603">
      <w:rPr>
        <w:rStyle w:val="Seitenzahl"/>
      </w:rPr>
      <w:t>Institut für Ubiquitäre Mobilitätssysteme</w:t>
    </w:r>
  </w:p>
  <w:p w14:paraId="050671B5" w14:textId="77777777" w:rsidR="008A0D82" w:rsidRPr="003F3603" w:rsidRDefault="008D27B6" w:rsidP="00D11280">
    <w:pPr>
      <w:pStyle w:val="Fuzeile"/>
    </w:pPr>
    <w:r w:rsidRPr="003F3603">
      <w:rPr>
        <w:rStyle w:val="Seitenzahl"/>
      </w:rPr>
      <w:t>Studiengang Verkehrssystemmanagement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47595" w14:textId="77777777" w:rsidR="00AF585B" w:rsidRDefault="00AF585B" w:rsidP="00D11280">
      <w:r>
        <w:separator/>
      </w:r>
    </w:p>
  </w:footnote>
  <w:footnote w:type="continuationSeparator" w:id="0">
    <w:p w14:paraId="71364480" w14:textId="77777777" w:rsidR="00AF585B" w:rsidRDefault="00AF585B" w:rsidP="00D11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4868" w14:textId="77777777" w:rsidR="00666FCF" w:rsidRDefault="008E4A5A" w:rsidP="00D1128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0" wp14:anchorId="4EA704CB" wp14:editId="786FACEB">
          <wp:simplePos x="0" y="0"/>
          <wp:positionH relativeFrom="column">
            <wp:posOffset>4320540</wp:posOffset>
          </wp:positionH>
          <wp:positionV relativeFrom="paragraph">
            <wp:posOffset>0</wp:posOffset>
          </wp:positionV>
          <wp:extent cx="1620000" cy="525600"/>
          <wp:effectExtent l="0" t="0" r="0" b="8255"/>
          <wp:wrapTopAndBottom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MS_text_deutsch_12pt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8F2"/>
    <w:multiLevelType w:val="multilevel"/>
    <w:tmpl w:val="72941E12"/>
    <w:numStyleLink w:val="Aufzhlung"/>
  </w:abstractNum>
  <w:abstractNum w:abstractNumId="1" w15:restartNumberingAfterBreak="0">
    <w:nsid w:val="107E5DDD"/>
    <w:multiLevelType w:val="multilevel"/>
    <w:tmpl w:val="18D871D0"/>
    <w:styleLink w:val="Nummerierung"/>
    <w:lvl w:ilvl="0">
      <w:start w:val="1"/>
      <w:numFmt w:val="decimal"/>
      <w:lvlText w:val="%1."/>
      <w:lvlJc w:val="left"/>
      <w:pPr>
        <w:ind w:left="652" w:hanging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283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390" w:hanging="283"/>
      </w:pPr>
      <w:rPr>
        <w:rFonts w:hint="default"/>
      </w:rPr>
    </w:lvl>
    <w:lvl w:ilvl="3">
      <w:start w:val="1"/>
      <w:numFmt w:val="upperRoman"/>
      <w:lvlText w:val="%4"/>
      <w:lvlJc w:val="left"/>
      <w:pPr>
        <w:ind w:left="175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8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6" w:hanging="28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283"/>
      </w:pPr>
      <w:rPr>
        <w:rFonts w:hint="default"/>
      </w:rPr>
    </w:lvl>
  </w:abstractNum>
  <w:abstractNum w:abstractNumId="2" w15:restartNumberingAfterBreak="0">
    <w:nsid w:val="10A12584"/>
    <w:multiLevelType w:val="multilevel"/>
    <w:tmpl w:val="72941E12"/>
    <w:styleLink w:val="Aufzhlung"/>
    <w:lvl w:ilvl="0">
      <w:start w:val="1"/>
      <w:numFmt w:val="bullet"/>
      <w:lvlText w:val=""/>
      <w:lvlJc w:val="left"/>
      <w:pPr>
        <w:ind w:left="652" w:hanging="283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2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90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59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128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49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86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7577"/>
        </w:tabs>
        <w:ind w:left="3235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604" w:hanging="283"/>
      </w:pPr>
      <w:rPr>
        <w:rFonts w:ascii="Symbol" w:hAnsi="Symbol" w:hint="default"/>
      </w:rPr>
    </w:lvl>
  </w:abstractNum>
  <w:abstractNum w:abstractNumId="3" w15:restartNumberingAfterBreak="0">
    <w:nsid w:val="1442629A"/>
    <w:multiLevelType w:val="multilevel"/>
    <w:tmpl w:val="18D871D0"/>
    <w:numStyleLink w:val="Nummerierung"/>
  </w:abstractNum>
  <w:abstractNum w:abstractNumId="4" w15:restartNumberingAfterBreak="0">
    <w:nsid w:val="1DAC108C"/>
    <w:multiLevelType w:val="hybridMultilevel"/>
    <w:tmpl w:val="0F6856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11836"/>
    <w:multiLevelType w:val="hybridMultilevel"/>
    <w:tmpl w:val="20EE8D2C"/>
    <w:lvl w:ilvl="0" w:tplc="55D4184A">
      <w:start w:val="1"/>
      <w:numFmt w:val="bullet"/>
      <w:lvlText w:val="•"/>
      <w:lvlJc w:val="left"/>
      <w:pPr>
        <w:ind w:left="1800" w:hanging="360"/>
      </w:pPr>
      <w:rPr>
        <w:rFonts w:ascii="Source Sans Pro" w:hAnsi="Source Sans Pro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142C11"/>
    <w:multiLevelType w:val="multilevel"/>
    <w:tmpl w:val="18D871D0"/>
    <w:numStyleLink w:val="Nummerierung"/>
  </w:abstractNum>
  <w:abstractNum w:abstractNumId="7" w15:restartNumberingAfterBreak="0">
    <w:nsid w:val="23693842"/>
    <w:multiLevelType w:val="hybridMultilevel"/>
    <w:tmpl w:val="E34A4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4895"/>
    <w:multiLevelType w:val="multilevel"/>
    <w:tmpl w:val="72941E12"/>
    <w:numStyleLink w:val="Aufzhlung"/>
  </w:abstractNum>
  <w:abstractNum w:abstractNumId="9" w15:restartNumberingAfterBreak="0">
    <w:nsid w:val="29514A61"/>
    <w:multiLevelType w:val="hybridMultilevel"/>
    <w:tmpl w:val="A642E510"/>
    <w:lvl w:ilvl="0" w:tplc="532AD7E6"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875AC"/>
    <w:multiLevelType w:val="multilevel"/>
    <w:tmpl w:val="72941E12"/>
    <w:numStyleLink w:val="Aufzhlung"/>
  </w:abstractNum>
  <w:abstractNum w:abstractNumId="11" w15:restartNumberingAfterBreak="0">
    <w:nsid w:val="30DE0462"/>
    <w:multiLevelType w:val="hybridMultilevel"/>
    <w:tmpl w:val="D4CC4632"/>
    <w:lvl w:ilvl="0" w:tplc="1A6E5A8A">
      <w:start w:val="1"/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B5F8F"/>
    <w:multiLevelType w:val="multilevel"/>
    <w:tmpl w:val="18D871D0"/>
    <w:numStyleLink w:val="Nummerierung"/>
  </w:abstractNum>
  <w:abstractNum w:abstractNumId="13" w15:restartNumberingAfterBreak="0">
    <w:nsid w:val="332F44B3"/>
    <w:multiLevelType w:val="hybridMultilevel"/>
    <w:tmpl w:val="0AC6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77ECB"/>
    <w:multiLevelType w:val="multilevel"/>
    <w:tmpl w:val="72941E12"/>
    <w:numStyleLink w:val="Aufzhlung"/>
  </w:abstractNum>
  <w:abstractNum w:abstractNumId="15" w15:restartNumberingAfterBreak="0">
    <w:nsid w:val="46BB3324"/>
    <w:multiLevelType w:val="multilevel"/>
    <w:tmpl w:val="097E7FA0"/>
    <w:lvl w:ilvl="0">
      <w:start w:val="1"/>
      <w:numFmt w:val="decimal"/>
      <w:pStyle w:val="berschrift2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berschrift3"/>
      <w:isLgl/>
      <w:lvlText w:val="%1.%2."/>
      <w:lvlJc w:val="left"/>
      <w:pPr>
        <w:ind w:left="927" w:hanging="360"/>
      </w:pPr>
      <w:rPr>
        <w:rFonts w:hint="default"/>
        <w:color w:val="auto"/>
      </w:rPr>
    </w:lvl>
    <w:lvl w:ilvl="2">
      <w:start w:val="1"/>
      <w:numFmt w:val="decimal"/>
      <w:pStyle w:val="Listenabsatz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8F76513"/>
    <w:multiLevelType w:val="multilevel"/>
    <w:tmpl w:val="72941E12"/>
    <w:numStyleLink w:val="Aufzhlung"/>
  </w:abstractNum>
  <w:abstractNum w:abstractNumId="17" w15:restartNumberingAfterBreak="0">
    <w:nsid w:val="57633EB3"/>
    <w:multiLevelType w:val="hybridMultilevel"/>
    <w:tmpl w:val="73FADB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3259E"/>
    <w:multiLevelType w:val="hybridMultilevel"/>
    <w:tmpl w:val="7A4C10EE"/>
    <w:lvl w:ilvl="0" w:tplc="413AAE3A">
      <w:start w:val="3"/>
      <w:numFmt w:val="bullet"/>
      <w:lvlText w:val="-"/>
      <w:lvlJc w:val="left"/>
      <w:pPr>
        <w:ind w:left="720" w:hanging="360"/>
      </w:pPr>
      <w:rPr>
        <w:rFonts w:ascii="Source Sans Pro Light" w:eastAsiaTheme="minorHAnsi" w:hAnsi="Source Sans Pro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A1A7F"/>
    <w:multiLevelType w:val="multilevel"/>
    <w:tmpl w:val="BBD6A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3501D63"/>
    <w:multiLevelType w:val="hybridMultilevel"/>
    <w:tmpl w:val="431E4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13C32"/>
    <w:multiLevelType w:val="multilevel"/>
    <w:tmpl w:val="BBD6A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8A2917"/>
    <w:multiLevelType w:val="hybridMultilevel"/>
    <w:tmpl w:val="30AE1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03E57"/>
    <w:multiLevelType w:val="hybridMultilevel"/>
    <w:tmpl w:val="148C8B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F34AE"/>
    <w:multiLevelType w:val="multilevel"/>
    <w:tmpl w:val="33C8DBEA"/>
    <w:lvl w:ilvl="0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8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042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96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950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40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85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312" w:hanging="283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1"/>
  </w:num>
  <w:num w:numId="6">
    <w:abstractNumId w:val="13"/>
  </w:num>
  <w:num w:numId="7">
    <w:abstractNumId w:val="21"/>
  </w:num>
  <w:num w:numId="8">
    <w:abstractNumId w:val="5"/>
  </w:num>
  <w:num w:numId="9">
    <w:abstractNumId w:val="19"/>
  </w:num>
  <w:num w:numId="10">
    <w:abstractNumId w:val="24"/>
  </w:num>
  <w:num w:numId="11">
    <w:abstractNumId w:val="22"/>
  </w:num>
  <w:num w:numId="12">
    <w:abstractNumId w:val="2"/>
  </w:num>
  <w:num w:numId="13">
    <w:abstractNumId w:val="8"/>
  </w:num>
  <w:num w:numId="14">
    <w:abstractNumId w:val="16"/>
  </w:num>
  <w:num w:numId="15">
    <w:abstractNumId w:val="10"/>
  </w:num>
  <w:num w:numId="16">
    <w:abstractNumId w:val="0"/>
  </w:num>
  <w:num w:numId="17">
    <w:abstractNumId w:val="14"/>
  </w:num>
  <w:num w:numId="18">
    <w:abstractNumId w:val="1"/>
  </w:num>
  <w:num w:numId="19">
    <w:abstractNumId w:val="6"/>
  </w:num>
  <w:num w:numId="20">
    <w:abstractNumId w:val="12"/>
  </w:num>
  <w:num w:numId="21">
    <w:abstractNumId w:val="3"/>
  </w:num>
  <w:num w:numId="22">
    <w:abstractNumId w:val="17"/>
  </w:num>
  <w:num w:numId="23">
    <w:abstractNumId w:val="15"/>
  </w:num>
  <w:num w:numId="24">
    <w:abstractNumId w:val="18"/>
  </w:num>
  <w:num w:numId="25">
    <w:abstractNumId w:val="9"/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ne Keller">
    <w15:presenceInfo w15:providerId="None" w15:userId="Christine Ke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4A"/>
    <w:rsid w:val="00051934"/>
    <w:rsid w:val="00051F1F"/>
    <w:rsid w:val="00064B02"/>
    <w:rsid w:val="00070932"/>
    <w:rsid w:val="00072FA2"/>
    <w:rsid w:val="00081691"/>
    <w:rsid w:val="00097EF3"/>
    <w:rsid w:val="000A1CBB"/>
    <w:rsid w:val="000C64E9"/>
    <w:rsid w:val="000F2BF6"/>
    <w:rsid w:val="00102824"/>
    <w:rsid w:val="0010643A"/>
    <w:rsid w:val="00106FD7"/>
    <w:rsid w:val="001159A9"/>
    <w:rsid w:val="00117457"/>
    <w:rsid w:val="00133106"/>
    <w:rsid w:val="001460A4"/>
    <w:rsid w:val="00175851"/>
    <w:rsid w:val="001B0103"/>
    <w:rsid w:val="001B1EAE"/>
    <w:rsid w:val="001D05AD"/>
    <w:rsid w:val="001D39CF"/>
    <w:rsid w:val="001D5544"/>
    <w:rsid w:val="0022015F"/>
    <w:rsid w:val="002423AC"/>
    <w:rsid w:val="00252D13"/>
    <w:rsid w:val="002646BE"/>
    <w:rsid w:val="00274B3F"/>
    <w:rsid w:val="00294612"/>
    <w:rsid w:val="002B6447"/>
    <w:rsid w:val="002C416C"/>
    <w:rsid w:val="002C4F78"/>
    <w:rsid w:val="002E227B"/>
    <w:rsid w:val="002E3ACD"/>
    <w:rsid w:val="00304984"/>
    <w:rsid w:val="003103EF"/>
    <w:rsid w:val="00315EF2"/>
    <w:rsid w:val="00326A75"/>
    <w:rsid w:val="00327C78"/>
    <w:rsid w:val="00327D78"/>
    <w:rsid w:val="003850C7"/>
    <w:rsid w:val="003B249A"/>
    <w:rsid w:val="003D5A25"/>
    <w:rsid w:val="003E17D7"/>
    <w:rsid w:val="003E2C04"/>
    <w:rsid w:val="003F29A7"/>
    <w:rsid w:val="003F3603"/>
    <w:rsid w:val="00405C26"/>
    <w:rsid w:val="00407FCC"/>
    <w:rsid w:val="004278B9"/>
    <w:rsid w:val="00435D37"/>
    <w:rsid w:val="00464969"/>
    <w:rsid w:val="00467FDF"/>
    <w:rsid w:val="004D23D9"/>
    <w:rsid w:val="00547235"/>
    <w:rsid w:val="0054736C"/>
    <w:rsid w:val="00574762"/>
    <w:rsid w:val="0058550F"/>
    <w:rsid w:val="0059521B"/>
    <w:rsid w:val="005A268B"/>
    <w:rsid w:val="005C459D"/>
    <w:rsid w:val="005E2B4B"/>
    <w:rsid w:val="005E75FD"/>
    <w:rsid w:val="0060228F"/>
    <w:rsid w:val="006068AF"/>
    <w:rsid w:val="00607331"/>
    <w:rsid w:val="0061075E"/>
    <w:rsid w:val="00611B1B"/>
    <w:rsid w:val="006341CE"/>
    <w:rsid w:val="00637D57"/>
    <w:rsid w:val="00650BD0"/>
    <w:rsid w:val="00666FCF"/>
    <w:rsid w:val="00682179"/>
    <w:rsid w:val="006B1031"/>
    <w:rsid w:val="006B2531"/>
    <w:rsid w:val="006E676D"/>
    <w:rsid w:val="006F3DB6"/>
    <w:rsid w:val="007069FB"/>
    <w:rsid w:val="007137BB"/>
    <w:rsid w:val="007214B5"/>
    <w:rsid w:val="00721A00"/>
    <w:rsid w:val="00734B77"/>
    <w:rsid w:val="007A2EB3"/>
    <w:rsid w:val="007C32F1"/>
    <w:rsid w:val="007D5DCD"/>
    <w:rsid w:val="007D7B06"/>
    <w:rsid w:val="007E0107"/>
    <w:rsid w:val="00837163"/>
    <w:rsid w:val="008574B9"/>
    <w:rsid w:val="00862A26"/>
    <w:rsid w:val="00877C15"/>
    <w:rsid w:val="008A0D82"/>
    <w:rsid w:val="008B144A"/>
    <w:rsid w:val="008B2E3B"/>
    <w:rsid w:val="008C4DD5"/>
    <w:rsid w:val="008D27B6"/>
    <w:rsid w:val="008E4A5A"/>
    <w:rsid w:val="008F10DA"/>
    <w:rsid w:val="008F3A4B"/>
    <w:rsid w:val="00916C8B"/>
    <w:rsid w:val="00936671"/>
    <w:rsid w:val="009B0A05"/>
    <w:rsid w:val="009C7C0D"/>
    <w:rsid w:val="009D6385"/>
    <w:rsid w:val="009E06A4"/>
    <w:rsid w:val="009E151E"/>
    <w:rsid w:val="00A1127D"/>
    <w:rsid w:val="00A34672"/>
    <w:rsid w:val="00A422C2"/>
    <w:rsid w:val="00A64AF2"/>
    <w:rsid w:val="00A82433"/>
    <w:rsid w:val="00A83426"/>
    <w:rsid w:val="00AA65B3"/>
    <w:rsid w:val="00AD3C67"/>
    <w:rsid w:val="00AF585B"/>
    <w:rsid w:val="00B055C0"/>
    <w:rsid w:val="00B13590"/>
    <w:rsid w:val="00B24E69"/>
    <w:rsid w:val="00B51852"/>
    <w:rsid w:val="00B84F9B"/>
    <w:rsid w:val="00BB2D02"/>
    <w:rsid w:val="00BB7871"/>
    <w:rsid w:val="00BB7FB7"/>
    <w:rsid w:val="00BC1087"/>
    <w:rsid w:val="00BF29F5"/>
    <w:rsid w:val="00BF32BE"/>
    <w:rsid w:val="00C10EC5"/>
    <w:rsid w:val="00C1182F"/>
    <w:rsid w:val="00C36254"/>
    <w:rsid w:val="00C735E0"/>
    <w:rsid w:val="00CB156C"/>
    <w:rsid w:val="00CC1AB6"/>
    <w:rsid w:val="00CF148B"/>
    <w:rsid w:val="00D07E43"/>
    <w:rsid w:val="00D11280"/>
    <w:rsid w:val="00D13044"/>
    <w:rsid w:val="00D15364"/>
    <w:rsid w:val="00D64AA1"/>
    <w:rsid w:val="00DA11F9"/>
    <w:rsid w:val="00DC2896"/>
    <w:rsid w:val="00DC50D8"/>
    <w:rsid w:val="00DD0973"/>
    <w:rsid w:val="00DF28A2"/>
    <w:rsid w:val="00DF5BB0"/>
    <w:rsid w:val="00E029E9"/>
    <w:rsid w:val="00E32F17"/>
    <w:rsid w:val="00E41EF7"/>
    <w:rsid w:val="00E6742D"/>
    <w:rsid w:val="00EC2325"/>
    <w:rsid w:val="00ED0177"/>
    <w:rsid w:val="00EF2D63"/>
    <w:rsid w:val="00F37583"/>
    <w:rsid w:val="00F4328C"/>
    <w:rsid w:val="00F51A92"/>
    <w:rsid w:val="00F93353"/>
    <w:rsid w:val="00FB0EBA"/>
    <w:rsid w:val="00FC7225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BA8EC"/>
  <w15:docId w15:val="{93A74974-BD7A-44A3-8876-F691219D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1280"/>
    <w:pPr>
      <w:jc w:val="both"/>
    </w:pPr>
    <w:rPr>
      <w:rFonts w:ascii="Segoe UI Light" w:hAnsi="Segoe UI Light"/>
      <w:sz w:val="20"/>
      <w14:ligatures w14:val="al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39CF"/>
    <w:pPr>
      <w:keepNext/>
      <w:keepLines/>
      <w:spacing w:before="360"/>
      <w:outlineLvl w:val="0"/>
    </w:pPr>
    <w:rPr>
      <w:rFonts w:eastAsiaTheme="majorEastAsia" w:cstheme="majorBidi"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3F3603"/>
    <w:pPr>
      <w:keepNext/>
      <w:keepLines/>
      <w:numPr>
        <w:numId w:val="26"/>
      </w:numPr>
      <w:spacing w:before="200" w:after="0"/>
      <w:outlineLvl w:val="1"/>
    </w:pPr>
    <w:rPr>
      <w:rFonts w:ascii="Segoe UI Semibold" w:eastAsiaTheme="majorEastAsia" w:hAnsi="Segoe UI Semibold" w:cstheme="majorBidi"/>
      <w:bCs/>
      <w:caps/>
      <w:spacing w:val="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3F3603"/>
    <w:pPr>
      <w:keepNext/>
      <w:keepLines/>
      <w:numPr>
        <w:ilvl w:val="1"/>
        <w:numId w:val="26"/>
      </w:numPr>
      <w:spacing w:before="200" w:after="0"/>
      <w:ind w:left="720"/>
      <w:outlineLvl w:val="2"/>
    </w:pPr>
    <w:rPr>
      <w:rFonts w:ascii="Segoe UI Semibold" w:eastAsiaTheme="majorEastAsia" w:hAnsi="Segoe UI Semibold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5E0"/>
    <w:pPr>
      <w:keepNext/>
      <w:keepLines/>
      <w:spacing w:before="200" w:after="0"/>
      <w:outlineLvl w:val="3"/>
    </w:pPr>
    <w:rPr>
      <w:rFonts w:eastAsiaTheme="majorEastAsia" w:cstheme="majorBidi"/>
      <w:bCs/>
      <w:iCs/>
      <w:caps/>
      <w:spacing w:val="2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BB2D02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spacing w:val="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C735E0"/>
    <w:rPr>
      <w:rFonts w:ascii="Source Sans Pro Light" w:hAnsi="Source Sans Pro Light"/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8E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A5A"/>
    <w:rPr>
      <w:rFonts w:ascii="Source Sans Pro Light" w:hAnsi="Source Sans Pro Light"/>
      <w:sz w:val="20"/>
      <w14:ligatures w14:val="all"/>
    </w:rPr>
  </w:style>
  <w:style w:type="paragraph" w:styleId="Fuzeile">
    <w:name w:val="footer"/>
    <w:basedOn w:val="Standard"/>
    <w:link w:val="FuzeileZchn"/>
    <w:uiPriority w:val="99"/>
    <w:unhideWhenUsed/>
    <w:rsid w:val="008A0D8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A0D82"/>
    <w:rPr>
      <w:rFonts w:ascii="Source Sans Pro Light" w:hAnsi="Source Sans Pro Light"/>
      <w:sz w:val="16"/>
      <w14:ligatures w14:val="al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4A5A"/>
    <w:rPr>
      <w:rFonts w:ascii="Tahoma" w:hAnsi="Tahoma" w:cs="Tahoma"/>
      <w:sz w:val="16"/>
      <w:szCs w:val="16"/>
      <w14:ligatures w14:val="all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4328C"/>
    <w:pPr>
      <w:spacing w:line="520" w:lineRule="exact"/>
      <w:contextualSpacing/>
    </w:pPr>
    <w:rPr>
      <w:rFonts w:ascii="Source Sans Pro" w:eastAsiaTheme="majorEastAsia" w:hAnsi="Source Sans Pro" w:cstheme="majorBidi"/>
      <w:b/>
      <w:color w:val="1F1F1F" w:themeColor="text2" w:themeShade="80"/>
      <w:kern w:val="28"/>
      <w:sz w:val="52"/>
      <w:szCs w:val="52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F4328C"/>
    <w:rPr>
      <w:rFonts w:ascii="Source Sans Pro" w:eastAsiaTheme="majorEastAsia" w:hAnsi="Source Sans Pro" w:cstheme="majorBidi"/>
      <w:b/>
      <w:color w:val="1F1F1F" w:themeColor="text2" w:themeShade="8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DC50D8"/>
    <w:pPr>
      <w:numPr>
        <w:ilvl w:val="1"/>
      </w:numPr>
    </w:pPr>
    <w:rPr>
      <w:rFonts w:eastAsiaTheme="majorEastAsia" w:cstheme="majorBidi"/>
      <w:i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0D8"/>
    <w:rPr>
      <w:rFonts w:ascii="Source Sans Pro Light" w:eastAsiaTheme="majorEastAsia" w:hAnsi="Source Sans Pro Light" w:cstheme="majorBidi"/>
      <w:i/>
      <w:iCs/>
      <w:sz w:val="20"/>
      <w:szCs w:val="24"/>
      <w14:ligatures w14:val="al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9CF"/>
    <w:rPr>
      <w:rFonts w:ascii="Source Sans Pro Light" w:eastAsiaTheme="majorEastAsia" w:hAnsi="Source Sans Pro Light" w:cstheme="majorBidi"/>
      <w:bCs/>
      <w:sz w:val="36"/>
      <w:szCs w:val="28"/>
      <w14:ligatures w14:val="al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603"/>
    <w:rPr>
      <w:rFonts w:ascii="Segoe UI Semibold" w:eastAsiaTheme="majorEastAsia" w:hAnsi="Segoe UI Semibold" w:cstheme="majorBidi"/>
      <w:bCs/>
      <w:caps/>
      <w:spacing w:val="2"/>
      <w:sz w:val="20"/>
      <w:szCs w:val="26"/>
      <w14:ligatures w14:val="al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3603"/>
    <w:rPr>
      <w:rFonts w:ascii="Segoe UI Semibold" w:eastAsiaTheme="majorEastAsia" w:hAnsi="Segoe UI Semibold" w:cstheme="majorBidi"/>
      <w:bCs/>
      <w:sz w:val="20"/>
      <w14:ligatures w14:val="all"/>
    </w:rPr>
  </w:style>
  <w:style w:type="character" w:styleId="IntensiveHervorhebung">
    <w:name w:val="Intense Emphasis"/>
    <w:basedOn w:val="Absatz-Standardschriftart"/>
    <w:uiPriority w:val="21"/>
    <w:qFormat/>
    <w:rsid w:val="003F3603"/>
    <w:rPr>
      <w:rFonts w:ascii="Segoe UI Semibold" w:hAnsi="Segoe UI Semibold"/>
      <w:bCs/>
      <w:iCs/>
    </w:rPr>
  </w:style>
  <w:style w:type="character" w:styleId="Hyperlink">
    <w:name w:val="Hyperlink"/>
    <w:basedOn w:val="Absatz-Standardschriftart"/>
    <w:uiPriority w:val="99"/>
    <w:unhideWhenUsed/>
    <w:qFormat/>
    <w:rsid w:val="00294612"/>
    <w:rPr>
      <w:rFonts w:ascii="Source Sans Pro" w:hAnsi="Source Sans Pro"/>
      <w:i/>
      <w:color w:val="009EE0" w:themeColor="accent2"/>
      <w:u w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BF32B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32BE"/>
    <w:rPr>
      <w:rFonts w:ascii="Source Sans Pro Light" w:hAnsi="Source Sans Pro Light"/>
      <w:i/>
      <w:iCs/>
      <w:color w:val="000000" w:themeColor="text1"/>
      <w:sz w:val="20"/>
      <w14:ligatures w14:val="all"/>
    </w:rPr>
  </w:style>
  <w:style w:type="character" w:customStyle="1" w:styleId="Autor">
    <w:name w:val="Autor"/>
    <w:basedOn w:val="Absatz-Standardschriftart"/>
    <w:uiPriority w:val="22"/>
    <w:qFormat/>
    <w:rsid w:val="00BF32BE"/>
    <w:rPr>
      <w:caps/>
      <w:smallCaps w:val="0"/>
      <w:strike w:val="0"/>
      <w:dstrike w:val="0"/>
      <w:vanish w:val="0"/>
      <w:sz w:val="18"/>
      <w:vertAlign w:val="baseline"/>
    </w:rPr>
  </w:style>
  <w:style w:type="character" w:customStyle="1" w:styleId="Unterstrichen">
    <w:name w:val="Unterstrichen"/>
    <w:basedOn w:val="Absatz-Standardschriftart"/>
    <w:uiPriority w:val="23"/>
    <w:qFormat/>
    <w:rsid w:val="00B51852"/>
    <w:rPr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5E0"/>
    <w:rPr>
      <w:rFonts w:ascii="Source Sans Pro Light" w:eastAsiaTheme="majorEastAsia" w:hAnsi="Source Sans Pro Light" w:cstheme="majorBidi"/>
      <w:bCs/>
      <w:iCs/>
      <w:caps/>
      <w:spacing w:val="2"/>
      <w:sz w:val="20"/>
      <w14:ligatures w14:val="all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B2D02"/>
    <w:rPr>
      <w:rFonts w:asciiTheme="majorHAnsi" w:eastAsiaTheme="majorEastAsia" w:hAnsiTheme="majorHAnsi" w:cstheme="majorBidi"/>
      <w:i/>
      <w:spacing w:val="4"/>
      <w:sz w:val="20"/>
      <w14:ligatures w14:val="all"/>
    </w:rPr>
  </w:style>
  <w:style w:type="character" w:styleId="SchwacheHervorhebung">
    <w:name w:val="Subtle Emphasis"/>
    <w:basedOn w:val="Absatz-Standardschriftart"/>
    <w:uiPriority w:val="19"/>
    <w:rsid w:val="00C735E0"/>
    <w:rPr>
      <w:i/>
      <w:iCs/>
      <w:color w:val="auto"/>
    </w:rPr>
  </w:style>
  <w:style w:type="character" w:styleId="Seitenzahl">
    <w:name w:val="page number"/>
    <w:basedOn w:val="Absatz-Standardschriftart"/>
    <w:uiPriority w:val="99"/>
    <w:semiHidden/>
    <w:unhideWhenUsed/>
    <w:rsid w:val="00E029E9"/>
  </w:style>
  <w:style w:type="character" w:styleId="Fett">
    <w:name w:val="Strong"/>
    <w:basedOn w:val="Absatz-Standardschriftart"/>
    <w:uiPriority w:val="23"/>
    <w:qFormat/>
    <w:rsid w:val="00E029E9"/>
    <w:rPr>
      <w:b/>
      <w:bCs/>
    </w:rPr>
  </w:style>
  <w:style w:type="paragraph" w:styleId="Listenabsatz">
    <w:name w:val="List Paragraph"/>
    <w:basedOn w:val="Standard"/>
    <w:autoRedefine/>
    <w:uiPriority w:val="34"/>
    <w:qFormat/>
    <w:rsid w:val="003D5A25"/>
    <w:pPr>
      <w:numPr>
        <w:ilvl w:val="2"/>
        <w:numId w:val="26"/>
      </w:numPr>
      <w:spacing w:after="0" w:line="240" w:lineRule="auto"/>
      <w:contextualSpacing/>
    </w:pPr>
  </w:style>
  <w:style w:type="table" w:styleId="Tabellenraster">
    <w:name w:val="Table Grid"/>
    <w:basedOn w:val="NormaleTabelle"/>
    <w:uiPriority w:val="59"/>
    <w:rsid w:val="003B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E6742D"/>
    <w:pPr>
      <w:spacing w:after="0" w:line="240" w:lineRule="auto"/>
    </w:pPr>
    <w:rPr>
      <w:rFonts w:ascii="Source Sans Pro Light" w:hAnsi="Source Sans Pro Light"/>
      <w:sz w:val="20"/>
    </w:rPr>
    <w:tblPr>
      <w:jc w:val="center"/>
      <w:tblBorders>
        <w:bottom w:val="single" w:sz="4" w:space="0" w:color="auto"/>
      </w:tblBorders>
      <w:tblCellMar>
        <w:top w:w="28" w:type="dxa"/>
        <w:bottom w:w="28" w:type="dxa"/>
      </w:tblCellMar>
    </w:tblPr>
    <w:trPr>
      <w:jc w:val="center"/>
    </w:trPr>
    <w:tblStylePr w:type="firstRow">
      <w:rPr>
        <w:rFonts w:ascii="Source Sans Pro Semibold" w:hAnsi="Source Sans Pro Semibold"/>
        <w:sz w:val="22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Schattierung-Akzent4">
    <w:name w:val="Light Shading Accent 4"/>
    <w:basedOn w:val="NormaleTabelle"/>
    <w:uiPriority w:val="60"/>
    <w:rsid w:val="007E0107"/>
    <w:pPr>
      <w:spacing w:after="0" w:line="240" w:lineRule="auto"/>
    </w:pPr>
    <w:rPr>
      <w:color w:val="007B50" w:themeColor="accent4" w:themeShade="BF"/>
    </w:rPr>
    <w:tblPr>
      <w:tblStyleRowBandSize w:val="1"/>
      <w:tblStyleColBandSize w:val="1"/>
      <w:tblBorders>
        <w:top w:val="single" w:sz="8" w:space="0" w:color="00A56C" w:themeColor="accent4"/>
        <w:bottom w:val="single" w:sz="8" w:space="0" w:color="00A56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6C" w:themeColor="accent4"/>
          <w:left w:val="nil"/>
          <w:bottom w:val="single" w:sz="8" w:space="0" w:color="00A56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6C" w:themeColor="accent4"/>
          <w:left w:val="nil"/>
          <w:bottom w:val="single" w:sz="8" w:space="0" w:color="00A56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FE1" w:themeFill="accent4" w:themeFillTint="3F"/>
      </w:tcPr>
    </w:tblStylePr>
  </w:style>
  <w:style w:type="character" w:customStyle="1" w:styleId="TabelleKopfzeile">
    <w:name w:val="Tabelle: Kopfzeile"/>
    <w:basedOn w:val="Absatz-Standardschriftart"/>
    <w:uiPriority w:val="50"/>
    <w:qFormat/>
    <w:rsid w:val="0054736C"/>
    <w:rPr>
      <w:rFonts w:ascii="Source Sans Pro Semibold" w:hAnsi="Source Sans Pro Semibold"/>
      <w:sz w:val="20"/>
    </w:rPr>
  </w:style>
  <w:style w:type="character" w:customStyle="1" w:styleId="TabelleZahlen">
    <w:name w:val="Tabelle: Zahlen"/>
    <w:uiPriority w:val="50"/>
    <w:qFormat/>
    <w:rsid w:val="005E75FD"/>
    <w:rPr>
      <w14:numSpacing w14:val="tabular"/>
    </w:rPr>
  </w:style>
  <w:style w:type="paragraph" w:customStyle="1" w:styleId="Bild">
    <w:name w:val="Bild"/>
    <w:basedOn w:val="Standard"/>
    <w:next w:val="Beschriftung"/>
    <w:autoRedefine/>
    <w:uiPriority w:val="35"/>
    <w:qFormat/>
    <w:rsid w:val="001159A9"/>
    <w:pPr>
      <w:keepNext/>
      <w:spacing w:after="80" w:line="240" w:lineRule="auto"/>
      <w:jc w:val="center"/>
    </w:pPr>
    <w:rPr>
      <w:noProof/>
      <w:lang w:eastAsia="de-DE"/>
      <w14:ligatures w14:val="none"/>
    </w:rPr>
  </w:style>
  <w:style w:type="paragraph" w:styleId="Beschriftung">
    <w:name w:val="caption"/>
    <w:basedOn w:val="Standard"/>
    <w:next w:val="Standard"/>
    <w:link w:val="BeschriftungZchn"/>
    <w:uiPriority w:val="36"/>
    <w:qFormat/>
    <w:rsid w:val="00102824"/>
    <w:pPr>
      <w:keepNext/>
      <w:keepLines/>
      <w:spacing w:before="80" w:after="80" w:line="240" w:lineRule="auto"/>
      <w:jc w:val="center"/>
    </w:pPr>
    <w:rPr>
      <w:rFonts w:ascii="Source Sans Pro Semibold" w:hAnsi="Source Sans Pro Semibold"/>
      <w:bCs/>
      <w:sz w:val="18"/>
      <w:szCs w:val="18"/>
    </w:rPr>
  </w:style>
  <w:style w:type="paragraph" w:customStyle="1" w:styleId="BeschriftungAbbildung">
    <w:name w:val="Beschriftung Abbildung"/>
    <w:basedOn w:val="Beschriftung"/>
    <w:next w:val="Standard"/>
    <w:link w:val="BeschriftungAbbildungZchn"/>
    <w:uiPriority w:val="36"/>
    <w:qFormat/>
    <w:rsid w:val="00DA11F9"/>
    <w:pPr>
      <w:keepNext w:val="0"/>
      <w:spacing w:after="200"/>
    </w:pPr>
  </w:style>
  <w:style w:type="paragraph" w:styleId="IntensivesZitat">
    <w:name w:val="Intense Quote"/>
    <w:basedOn w:val="Standard"/>
    <w:next w:val="IntensiverZitatQuelle"/>
    <w:link w:val="IntensivesZitatZchn"/>
    <w:autoRedefine/>
    <w:uiPriority w:val="30"/>
    <w:qFormat/>
    <w:rsid w:val="00326A75"/>
    <w:pPr>
      <w:spacing w:before="200" w:after="0"/>
      <w:ind w:left="936" w:right="936"/>
    </w:pPr>
    <w:rPr>
      <w:bCs/>
      <w:i/>
      <w:iCs/>
    </w:rPr>
  </w:style>
  <w:style w:type="character" w:customStyle="1" w:styleId="BeschriftungZchn">
    <w:name w:val="Beschriftung Zchn"/>
    <w:basedOn w:val="Absatz-Standardschriftart"/>
    <w:link w:val="Beschriftung"/>
    <w:uiPriority w:val="36"/>
    <w:rsid w:val="00102824"/>
    <w:rPr>
      <w:rFonts w:ascii="Source Sans Pro Semibold" w:hAnsi="Source Sans Pro Semibold"/>
      <w:bCs/>
      <w:sz w:val="18"/>
      <w:szCs w:val="18"/>
      <w14:ligatures w14:val="all"/>
    </w:rPr>
  </w:style>
  <w:style w:type="character" w:customStyle="1" w:styleId="BeschriftungAbbildungZchn">
    <w:name w:val="Beschriftung Abbildung Zchn"/>
    <w:basedOn w:val="BeschriftungZchn"/>
    <w:link w:val="BeschriftungAbbildung"/>
    <w:uiPriority w:val="36"/>
    <w:rsid w:val="00DA11F9"/>
    <w:rPr>
      <w:rFonts w:ascii="Source Sans Pro Semibold" w:hAnsi="Source Sans Pro Semibold"/>
      <w:bCs/>
      <w:sz w:val="18"/>
      <w:szCs w:val="18"/>
      <w14:ligatures w14:val="al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6A75"/>
    <w:rPr>
      <w:rFonts w:ascii="Source Sans Pro Light" w:hAnsi="Source Sans Pro Light"/>
      <w:bCs/>
      <w:i/>
      <w:iCs/>
      <w:sz w:val="20"/>
      <w14:ligatures w14:val="all"/>
    </w:rPr>
  </w:style>
  <w:style w:type="paragraph" w:customStyle="1" w:styleId="IntensiverZitatQuelle">
    <w:name w:val="Intensiver Zitat Quelle"/>
    <w:basedOn w:val="IntensivesZitat"/>
    <w:next w:val="Standard"/>
    <w:link w:val="IntensiverZitatQuelleZchn"/>
    <w:autoRedefine/>
    <w:uiPriority w:val="30"/>
    <w:qFormat/>
    <w:rsid w:val="00326A75"/>
    <w:pPr>
      <w:spacing w:before="0" w:after="280"/>
      <w:jc w:val="right"/>
    </w:pPr>
    <w:rPr>
      <w:i w:val="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  <w14:ligatures w14:val="none"/>
    </w:rPr>
  </w:style>
  <w:style w:type="character" w:customStyle="1" w:styleId="IntensiverZitatQuelleZchn">
    <w:name w:val="Intensiver Zitat Quelle Zchn"/>
    <w:basedOn w:val="IntensivesZitatZchn"/>
    <w:link w:val="IntensiverZitatQuelle"/>
    <w:uiPriority w:val="30"/>
    <w:rsid w:val="007D5DCD"/>
    <w:rPr>
      <w:rFonts w:ascii="Source Sans Pro Light" w:hAnsi="Source Sans Pro Light"/>
      <w:bCs/>
      <w:i w:val="0"/>
      <w:iCs/>
      <w:sz w:val="20"/>
      <w14:ligatures w14:val="al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7D57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Quellcode">
    <w:name w:val="Quellcode"/>
    <w:basedOn w:val="Standard"/>
    <w:link w:val="QuellcodeZchn"/>
    <w:autoRedefine/>
    <w:uiPriority w:val="24"/>
    <w:qFormat/>
    <w:rsid w:val="0060228F"/>
    <w:pPr>
      <w:spacing w:after="0" w:line="240" w:lineRule="auto"/>
    </w:pPr>
    <w:rPr>
      <w:rFonts w:ascii="Source Code Pro" w:hAnsi="Source Code Pro"/>
      <w:sz w:val="16"/>
      <w:lang w:val="en-US"/>
    </w:rPr>
  </w:style>
  <w:style w:type="character" w:styleId="Zeilennummer">
    <w:name w:val="line number"/>
    <w:basedOn w:val="Absatz-Standardschriftart"/>
    <w:uiPriority w:val="99"/>
    <w:semiHidden/>
    <w:unhideWhenUsed/>
    <w:rsid w:val="0060228F"/>
  </w:style>
  <w:style w:type="character" w:customStyle="1" w:styleId="QuellcodeZchn">
    <w:name w:val="Quellcode Zchn"/>
    <w:basedOn w:val="Absatz-Standardschriftart"/>
    <w:link w:val="Quellcode"/>
    <w:uiPriority w:val="24"/>
    <w:rsid w:val="007D5DCD"/>
    <w:rPr>
      <w:rFonts w:ascii="Source Code Pro" w:hAnsi="Source Code Pro"/>
      <w:sz w:val="16"/>
      <w:lang w:val="en-US"/>
      <w14:ligatures w14:val="all"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682179"/>
    <w:pPr>
      <w:spacing w:after="0" w:line="240" w:lineRule="auto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2179"/>
    <w:rPr>
      <w:rFonts w:ascii="Source Sans Pro Light" w:hAnsi="Source Sans Pro Light"/>
      <w:sz w:val="16"/>
      <w:szCs w:val="20"/>
      <w14:ligatures w14:val="all"/>
    </w:rPr>
  </w:style>
  <w:style w:type="character" w:styleId="Funotenzeichen">
    <w:name w:val="footnote reference"/>
    <w:basedOn w:val="Absatz-Standardschriftart"/>
    <w:uiPriority w:val="99"/>
    <w:semiHidden/>
    <w:unhideWhenUsed/>
    <w:rsid w:val="009E151E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A11F9"/>
    <w:rPr>
      <w:color w:val="53CCFF" w:themeColor="followedHyperlink"/>
      <w:u w:val="single"/>
    </w:rPr>
  </w:style>
  <w:style w:type="numbering" w:customStyle="1" w:styleId="Aufzhlung">
    <w:name w:val="Aufzählung"/>
    <w:uiPriority w:val="99"/>
    <w:rsid w:val="002E3ACD"/>
    <w:pPr>
      <w:numPr>
        <w:numId w:val="12"/>
      </w:numPr>
    </w:pPr>
  </w:style>
  <w:style w:type="numbering" w:customStyle="1" w:styleId="Nummerierung">
    <w:name w:val="Nummerierung"/>
    <w:uiPriority w:val="99"/>
    <w:rsid w:val="002E3ACD"/>
    <w:pPr>
      <w:numPr>
        <w:numId w:val="18"/>
      </w:numPr>
    </w:pPr>
  </w:style>
  <w:style w:type="paragraph" w:styleId="KeinLeerraum">
    <w:name w:val="No Spacing"/>
    <w:link w:val="KeinLeerraumZchn"/>
    <w:uiPriority w:val="1"/>
    <w:qFormat/>
    <w:rsid w:val="008D27B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27B6"/>
    <w:rPr>
      <w:rFonts w:eastAsiaTheme="minorEastAsia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758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585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5851"/>
    <w:rPr>
      <w:rFonts w:ascii="Source Sans Pro Light" w:hAnsi="Source Sans Pro Light"/>
      <w:sz w:val="20"/>
      <w:szCs w:val="20"/>
      <w14:ligatures w14:val="al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58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5851"/>
    <w:rPr>
      <w:rFonts w:ascii="Source Sans Pro Light" w:hAnsi="Source Sans Pro Light"/>
      <w:b/>
      <w:bCs/>
      <w:sz w:val="20"/>
      <w:szCs w:val="20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orlage_IU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2F32B6BDD4046A0A6F44A468933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A98759-84E5-4F3B-9AE0-0EB5CF98B028}"/>
      </w:docPartPr>
      <w:docPartBody>
        <w:p w:rsidR="000676FB" w:rsidRDefault="00873988" w:rsidP="00873988">
          <w:pPr>
            <w:pStyle w:val="D682F32B6BDD4046A0A6F44A4689330A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0A6BD9D7BEE748B585C09063EED5D8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37C5B6-65B7-48B0-9A97-510B1453A89A}"/>
      </w:docPartPr>
      <w:docPartBody>
        <w:p w:rsidR="000676FB" w:rsidRDefault="00873988" w:rsidP="00873988">
          <w:pPr>
            <w:pStyle w:val="0A6BD9D7BEE748B585C09063EED5D8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egoe UI Light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88"/>
    <w:rsid w:val="000676FB"/>
    <w:rsid w:val="002937FC"/>
    <w:rsid w:val="006A0EE9"/>
    <w:rsid w:val="008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82F32B6BDD4046A0A6F44A4689330A">
    <w:name w:val="D682F32B6BDD4046A0A6F44A4689330A"/>
    <w:rsid w:val="00873988"/>
  </w:style>
  <w:style w:type="paragraph" w:customStyle="1" w:styleId="0A6BD9D7BEE748B585C09063EED5D8E9">
    <w:name w:val="0A6BD9D7BEE748B585C09063EED5D8E9"/>
    <w:rsid w:val="00873988"/>
  </w:style>
  <w:style w:type="paragraph" w:customStyle="1" w:styleId="9472F55C04FE436680928004D94D2B25">
    <w:name w:val="9472F55C04FE436680928004D94D2B25"/>
    <w:rsid w:val="00873988"/>
  </w:style>
  <w:style w:type="paragraph" w:customStyle="1" w:styleId="DCC9EEA7E46E44D0B348DECCE773C121">
    <w:name w:val="DCC9EEA7E46E44D0B348DECCE773C121"/>
    <w:rsid w:val="00873988"/>
  </w:style>
  <w:style w:type="paragraph" w:customStyle="1" w:styleId="3A83512B28E3438E87CF4E4556E00125">
    <w:name w:val="3A83512B28E3438E87CF4E4556E00125"/>
    <w:rsid w:val="00873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_IUMS">
  <a:themeElements>
    <a:clrScheme name="IUMS Designfarben">
      <a:dk1>
        <a:sysClr val="windowText" lastClr="000000"/>
      </a:dk1>
      <a:lt1>
        <a:sysClr val="window" lastClr="FFFFFF"/>
      </a:lt1>
      <a:dk2>
        <a:srgbClr val="3F3F3F"/>
      </a:dk2>
      <a:lt2>
        <a:srgbClr val="F2F2F2"/>
      </a:lt2>
      <a:accent1>
        <a:srgbClr val="DB0031"/>
      </a:accent1>
      <a:accent2>
        <a:srgbClr val="009EE0"/>
      </a:accent2>
      <a:accent3>
        <a:srgbClr val="008174"/>
      </a:accent3>
      <a:accent4>
        <a:srgbClr val="00A56C"/>
      </a:accent4>
      <a:accent5>
        <a:srgbClr val="93117E"/>
      </a:accent5>
      <a:accent6>
        <a:srgbClr val="B38E38"/>
      </a:accent6>
      <a:hlink>
        <a:srgbClr val="009EE0"/>
      </a:hlink>
      <a:folHlink>
        <a:srgbClr val="53CCFF"/>
      </a:folHlink>
    </a:clrScheme>
    <a:fontScheme name="Source Sans Pro">
      <a:majorFont>
        <a:latin typeface="Source Sans Pro Light"/>
        <a:ea typeface=""/>
        <a:cs typeface=""/>
      </a:majorFont>
      <a:minorFont>
        <a:latin typeface="Source Sans Pro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8D27-A352-4B09-8FA5-A1D7EDF0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Vorlage_IUMS</Template>
  <TotalTime>0</TotalTime>
  <Pages>7</Pages>
  <Words>508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Spezifikation</vt:lpstr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</dc:title>
  <dc:subject>Barrierefreies, POI-basiertes Routing mit dem ÖPNV auf einem Public Display</dc:subject>
  <dc:creator>Vicky Kromer-Schulze</dc:creator>
  <cp:lastModifiedBy>Vicky Kromer-Schulze</cp:lastModifiedBy>
  <cp:revision>17</cp:revision>
  <cp:lastPrinted>2015-07-27T08:42:00Z</cp:lastPrinted>
  <dcterms:created xsi:type="dcterms:W3CDTF">2018-03-26T08:44:00Z</dcterms:created>
  <dcterms:modified xsi:type="dcterms:W3CDTF">2018-03-27T09:34:00Z</dcterms:modified>
</cp:coreProperties>
</file>